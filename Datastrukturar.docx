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EF" w:rsidRDefault="00C94B7A">
      <w:hyperlink r:id="rId4" w:history="1">
        <w:r w:rsidR="00A03326" w:rsidRPr="00B7529C">
          <w:rPr>
            <w:rStyle w:val="Hyperkobling"/>
          </w:rPr>
          <w:t>https://www.youtube.com/watch?v=92S4zgXN17o&amp;list=PL2_aWCzGMAwI3W_JlcBbtYTwiQSsOTa6P&amp;index=1</w:t>
        </w:r>
      </w:hyperlink>
    </w:p>
    <w:p w:rsidR="00A03326" w:rsidRDefault="00A03326"/>
    <w:p w:rsidR="00A03326" w:rsidRDefault="00A03326">
      <w:r>
        <w:t>Link til datastrukturar</w:t>
      </w:r>
    </w:p>
    <w:p w:rsidR="00E70A23" w:rsidRDefault="00E70A23">
      <w:hyperlink r:id="rId5" w:history="1">
        <w:r w:rsidRPr="00B7529C">
          <w:rPr>
            <w:rStyle w:val="Hyperkobling"/>
          </w:rPr>
          <w:t>http://www.cprogramming.com/tutorial/stl/stlintro.html</w:t>
        </w:r>
      </w:hyperlink>
    </w:p>
    <w:p w:rsidR="00E70A23" w:rsidRDefault="00E70A23"/>
    <w:p w:rsidR="00E70A23" w:rsidRDefault="00356153">
      <w:r>
        <w:t>STL</w:t>
      </w:r>
    </w:p>
    <w:p w:rsidR="00356153" w:rsidRDefault="00356153"/>
    <w:p w:rsidR="00356153" w:rsidRDefault="00356153">
      <w:bookmarkStart w:id="0" w:name="_GoBack"/>
      <w:bookmarkEnd w:id="0"/>
    </w:p>
    <w:p w:rsidR="00E70A23" w:rsidRDefault="00E70A23"/>
    <w:sectPr w:rsidR="00E70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26"/>
    <w:rsid w:val="001319CE"/>
    <w:rsid w:val="00356153"/>
    <w:rsid w:val="003E59BA"/>
    <w:rsid w:val="00577259"/>
    <w:rsid w:val="007839EF"/>
    <w:rsid w:val="00A03326"/>
    <w:rsid w:val="00BC2E1C"/>
    <w:rsid w:val="00C94B7A"/>
    <w:rsid w:val="00DF684C"/>
    <w:rsid w:val="00E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A5001A-F8C5-43AD-9A08-908FAED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0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rogramming.com/tutorial/stl/stlintro.html" TargetMode="External"/><Relationship Id="rId4" Type="http://schemas.openxmlformats.org/officeDocument/2006/relationships/hyperlink" Target="https://www.youtube.com/watch?v=92S4zgXN17o&amp;list=PL2_aWCzGMAwI3W_JlcBbtYTwiQSsOTa6P&amp;index=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2068E0BC</Template>
  <TotalTime>1435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Tveita, Lars Olav</dc:creator>
  <cp:keywords/>
  <dc:description/>
  <cp:lastModifiedBy>Tveita, Lars Olav</cp:lastModifiedBy>
  <cp:revision>4</cp:revision>
  <dcterms:created xsi:type="dcterms:W3CDTF">2015-03-26T07:17:00Z</dcterms:created>
  <dcterms:modified xsi:type="dcterms:W3CDTF">2015-03-27T12:04:00Z</dcterms:modified>
</cp:coreProperties>
</file>