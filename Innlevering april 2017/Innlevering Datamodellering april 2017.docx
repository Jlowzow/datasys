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762" w:rsidRPr="006E6762" w:rsidRDefault="006A1E89" w:rsidP="006A1E89">
      <w:pPr>
        <w:spacing w:line="360" w:lineRule="auto"/>
        <w:jc w:val="center"/>
        <w:rPr>
          <w:b/>
        </w:rPr>
      </w:pPr>
      <w:proofErr w:type="gramStart"/>
      <w:r>
        <w:rPr>
          <w:b/>
        </w:rPr>
        <w:t xml:space="preserve">Innlevering </w:t>
      </w:r>
      <w:r w:rsidR="006E6762" w:rsidRPr="006E6762">
        <w:rPr>
          <w:b/>
        </w:rPr>
        <w:t xml:space="preserve"> Datamodellering</w:t>
      </w:r>
      <w:proofErr w:type="gramEnd"/>
      <w:r w:rsidR="009877EC">
        <w:rPr>
          <w:b/>
        </w:rPr>
        <w:t xml:space="preserve"> april 2017</w:t>
      </w:r>
    </w:p>
    <w:p w:rsidR="00F030AB" w:rsidRDefault="00F030AB" w:rsidP="00F51F77">
      <w:pPr>
        <w:spacing w:line="360" w:lineRule="auto"/>
      </w:pPr>
    </w:p>
    <w:p w:rsidR="00F030AB" w:rsidRPr="00F030AB" w:rsidRDefault="00F030AB" w:rsidP="00F51F77">
      <w:pPr>
        <w:spacing w:line="360" w:lineRule="auto"/>
        <w:rPr>
          <w:b/>
        </w:rPr>
      </w:pPr>
      <w:r w:rsidRPr="00F030AB">
        <w:rPr>
          <w:b/>
        </w:rPr>
        <w:t>Spørsmål 1</w:t>
      </w:r>
    </w:p>
    <w:p w:rsidR="00F030AB" w:rsidRDefault="005B643D" w:rsidP="00F51F77">
      <w:pPr>
        <w:spacing w:line="360" w:lineRule="auto"/>
      </w:pPr>
      <w:r>
        <w:t xml:space="preserve">Første del av spørsmål 1 er </w:t>
      </w:r>
      <w:proofErr w:type="spellStart"/>
      <w:r>
        <w:t>tidlegare</w:t>
      </w:r>
      <w:proofErr w:type="spellEnd"/>
      <w:r>
        <w:t xml:space="preserve"> gitt som </w:t>
      </w:r>
      <w:proofErr w:type="spellStart"/>
      <w:r>
        <w:t>øvingsoppgåve</w:t>
      </w:r>
      <w:proofErr w:type="spellEnd"/>
      <w:r>
        <w:t xml:space="preserve"> (15. mars)</w:t>
      </w:r>
    </w:p>
    <w:p w:rsidR="00B678A9" w:rsidRDefault="003931AE" w:rsidP="00B678A9">
      <w:pPr>
        <w:spacing w:line="360" w:lineRule="auto"/>
      </w:pPr>
      <w:r>
        <w:t>Kystvakten</w:t>
      </w:r>
      <w:r w:rsidR="00B678A9">
        <w:t xml:space="preserve"> skal lage </w:t>
      </w:r>
      <w:proofErr w:type="spellStart"/>
      <w:r w:rsidR="00B678A9">
        <w:t>ein</w:t>
      </w:r>
      <w:proofErr w:type="spellEnd"/>
      <w:r w:rsidR="00B678A9">
        <w:t xml:space="preserve"> oversikt over alle fartøy som driv rutetransport på kysten. </w:t>
      </w:r>
      <w:r w:rsidR="004107CC">
        <w:t xml:space="preserve">Dei klassifiserer fartøy i 3 </w:t>
      </w:r>
      <w:proofErr w:type="spellStart"/>
      <w:proofErr w:type="gramStart"/>
      <w:r w:rsidR="004107CC">
        <w:t>typar</w:t>
      </w:r>
      <w:proofErr w:type="spellEnd"/>
      <w:r w:rsidR="004107CC">
        <w:t>:  Lastebåt</w:t>
      </w:r>
      <w:proofErr w:type="gramEnd"/>
      <w:r w:rsidR="004107CC">
        <w:t xml:space="preserve"> som </w:t>
      </w:r>
      <w:proofErr w:type="spellStart"/>
      <w:r w:rsidR="004107CC">
        <w:t>ikkje</w:t>
      </w:r>
      <w:proofErr w:type="spellEnd"/>
      <w:r w:rsidR="004107CC">
        <w:t xml:space="preserve"> tar </w:t>
      </w:r>
      <w:proofErr w:type="spellStart"/>
      <w:r w:rsidR="004107CC">
        <w:t>passasjerar</w:t>
      </w:r>
      <w:proofErr w:type="spellEnd"/>
      <w:r w:rsidR="004107CC">
        <w:t xml:space="preserve"> eller </w:t>
      </w:r>
      <w:proofErr w:type="spellStart"/>
      <w:r w:rsidR="004107CC">
        <w:t>bilar</w:t>
      </w:r>
      <w:proofErr w:type="spellEnd"/>
      <w:r w:rsidR="004107CC">
        <w:t xml:space="preserve">, ferje som </w:t>
      </w:r>
      <w:proofErr w:type="spellStart"/>
      <w:r w:rsidR="004107CC">
        <w:t>ikkje</w:t>
      </w:r>
      <w:proofErr w:type="spellEnd"/>
      <w:r w:rsidR="004107CC">
        <w:t xml:space="preserve"> tar last og </w:t>
      </w:r>
      <w:proofErr w:type="spellStart"/>
      <w:r w:rsidR="004107CC">
        <w:t>snøggbåtar</w:t>
      </w:r>
      <w:proofErr w:type="spellEnd"/>
      <w:r w:rsidR="004107CC">
        <w:t xml:space="preserve"> som </w:t>
      </w:r>
      <w:proofErr w:type="spellStart"/>
      <w:r w:rsidR="004107CC">
        <w:t>berre</w:t>
      </w:r>
      <w:proofErr w:type="spellEnd"/>
      <w:r w:rsidR="004107CC">
        <w:t xml:space="preserve"> tar </w:t>
      </w:r>
      <w:proofErr w:type="spellStart"/>
      <w:r w:rsidR="004107CC">
        <w:t>passasjerar</w:t>
      </w:r>
      <w:proofErr w:type="spellEnd"/>
      <w:r w:rsidR="004107CC">
        <w:t>.</w:t>
      </w:r>
    </w:p>
    <w:p w:rsidR="006E6762" w:rsidRDefault="006E6762" w:rsidP="00F51F77">
      <w:pPr>
        <w:spacing w:line="360" w:lineRule="auto"/>
      </w:pPr>
      <w:proofErr w:type="spellStart"/>
      <w:r>
        <w:t>Ein</w:t>
      </w:r>
      <w:proofErr w:type="spellEnd"/>
      <w:r>
        <w:t xml:space="preserve"> </w:t>
      </w:r>
      <w:proofErr w:type="gramStart"/>
      <w:r>
        <w:t>første ”kladd</w:t>
      </w:r>
      <w:proofErr w:type="gramEnd"/>
      <w:r>
        <w:t xml:space="preserve">” for </w:t>
      </w:r>
      <w:proofErr w:type="spellStart"/>
      <w:r>
        <w:t>ein</w:t>
      </w:r>
      <w:proofErr w:type="spellEnd"/>
      <w:r>
        <w:t xml:space="preserve"> databasetabell ser slik ut utfylt med eksempeldata:</w:t>
      </w:r>
    </w:p>
    <w:p w:rsidR="006E6762" w:rsidRDefault="006E6762" w:rsidP="00F51F77">
      <w:pPr>
        <w:spacing w:line="360" w:lineRule="auto"/>
      </w:pPr>
    </w:p>
    <w:p w:rsidR="006E6762" w:rsidRDefault="006E6762" w:rsidP="00F51F77">
      <w:pPr>
        <w:spacing w:line="360" w:lineRule="auto"/>
      </w:pPr>
      <w:r>
        <w:t>DATA</w:t>
      </w:r>
    </w:p>
    <w:tbl>
      <w:tblPr>
        <w:tblStyle w:val="Tabellrutenett"/>
        <w:tblW w:w="8748" w:type="dxa"/>
        <w:tblLayout w:type="fixed"/>
        <w:tblLook w:val="01E0" w:firstRow="1" w:lastRow="1" w:firstColumn="1" w:lastColumn="1" w:noHBand="0" w:noVBand="0"/>
      </w:tblPr>
      <w:tblGrid>
        <w:gridCol w:w="844"/>
        <w:gridCol w:w="884"/>
        <w:gridCol w:w="1440"/>
        <w:gridCol w:w="1260"/>
        <w:gridCol w:w="720"/>
        <w:gridCol w:w="720"/>
        <w:gridCol w:w="720"/>
        <w:gridCol w:w="900"/>
        <w:gridCol w:w="1260"/>
      </w:tblGrid>
      <w:tr w:rsidR="00555FD5" w:rsidTr="003931AE">
        <w:tc>
          <w:tcPr>
            <w:tcW w:w="8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55FD5" w:rsidRDefault="00555FD5" w:rsidP="00F51F77">
            <w:pPr>
              <w:spacing w:line="360" w:lineRule="auto"/>
            </w:pPr>
            <w:r>
              <w:t>Fartøy</w:t>
            </w:r>
          </w:p>
        </w:tc>
        <w:tc>
          <w:tcPr>
            <w:tcW w:w="8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55FD5" w:rsidRDefault="00555FD5" w:rsidP="00F51F77">
            <w:pPr>
              <w:spacing w:line="360" w:lineRule="auto"/>
            </w:pPr>
            <w:r>
              <w:t>Rederi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5FD5" w:rsidRDefault="00555FD5" w:rsidP="00F51F77">
            <w:pPr>
              <w:spacing w:line="360" w:lineRule="auto"/>
            </w:pPr>
            <w:r>
              <w:t>Havner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5FD5" w:rsidRDefault="00555FD5" w:rsidP="00F51F77">
            <w:pPr>
              <w:spacing w:line="360" w:lineRule="auto"/>
            </w:pPr>
            <w:r>
              <w:t>Type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5FD5" w:rsidRDefault="00555FD5" w:rsidP="00F51F77">
            <w:pPr>
              <w:spacing w:line="360" w:lineRule="auto"/>
            </w:pPr>
            <w:proofErr w:type="spellStart"/>
            <w:r>
              <w:t>Bilar</w:t>
            </w:r>
            <w:proofErr w:type="spellEnd"/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5FD5" w:rsidRDefault="00555FD5" w:rsidP="00F51F77">
            <w:pPr>
              <w:spacing w:line="360" w:lineRule="auto"/>
            </w:pPr>
            <w:r>
              <w:t>Pas.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5FD5" w:rsidRDefault="00555FD5" w:rsidP="00F51F77">
            <w:pPr>
              <w:spacing w:line="360" w:lineRule="auto"/>
            </w:pPr>
            <w:r>
              <w:t>Last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5FD5" w:rsidRDefault="00555FD5" w:rsidP="00F51F77">
            <w:pPr>
              <w:spacing w:line="360" w:lineRule="auto"/>
            </w:pPr>
            <w:proofErr w:type="spellStart"/>
            <w:r>
              <w:t>Rederitlf</w:t>
            </w:r>
            <w:proofErr w:type="spellEnd"/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55FD5" w:rsidRDefault="00555FD5" w:rsidP="00F51F77">
            <w:pPr>
              <w:spacing w:line="360" w:lineRule="auto"/>
            </w:pPr>
            <w:proofErr w:type="spellStart"/>
            <w:r>
              <w:t>Kallesign</w:t>
            </w:r>
            <w:proofErr w:type="spellEnd"/>
            <w:r>
              <w:t>.</w:t>
            </w:r>
          </w:p>
        </w:tc>
      </w:tr>
      <w:tr w:rsidR="00555FD5" w:rsidTr="003931AE">
        <w:tc>
          <w:tcPr>
            <w:tcW w:w="844" w:type="dxa"/>
            <w:tcBorders>
              <w:top w:val="single" w:sz="12" w:space="0" w:color="auto"/>
            </w:tcBorders>
            <w:shd w:val="clear" w:color="auto" w:fill="auto"/>
          </w:tcPr>
          <w:p w:rsidR="00555FD5" w:rsidRDefault="00555FD5" w:rsidP="00F51F77">
            <w:pPr>
              <w:spacing w:line="360" w:lineRule="auto"/>
            </w:pPr>
            <w:r>
              <w:t>Stord</w:t>
            </w:r>
          </w:p>
        </w:tc>
        <w:tc>
          <w:tcPr>
            <w:tcW w:w="884" w:type="dxa"/>
            <w:tcBorders>
              <w:top w:val="single" w:sz="12" w:space="0" w:color="auto"/>
            </w:tcBorders>
            <w:shd w:val="clear" w:color="auto" w:fill="auto"/>
          </w:tcPr>
          <w:p w:rsidR="00555FD5" w:rsidRDefault="00555FD5" w:rsidP="00F51F77">
            <w:pPr>
              <w:spacing w:line="360" w:lineRule="auto"/>
            </w:pPr>
            <w:r>
              <w:t>Tide</w:t>
            </w:r>
          </w:p>
        </w:tc>
        <w:tc>
          <w:tcPr>
            <w:tcW w:w="1440" w:type="dxa"/>
            <w:tcBorders>
              <w:top w:val="single" w:sz="12" w:space="0" w:color="auto"/>
            </w:tcBorders>
          </w:tcPr>
          <w:p w:rsidR="00555FD5" w:rsidRDefault="00555FD5" w:rsidP="00F51F77">
            <w:pPr>
              <w:spacing w:line="360" w:lineRule="auto"/>
            </w:pPr>
            <w:r>
              <w:t>Haugesund, Leirvik, Bergen</w:t>
            </w:r>
          </w:p>
        </w:tc>
        <w:tc>
          <w:tcPr>
            <w:tcW w:w="1260" w:type="dxa"/>
            <w:tcBorders>
              <w:top w:val="single" w:sz="12" w:space="0" w:color="auto"/>
            </w:tcBorders>
          </w:tcPr>
          <w:p w:rsidR="00555FD5" w:rsidRDefault="00555FD5" w:rsidP="00F51F77">
            <w:pPr>
              <w:spacing w:line="360" w:lineRule="auto"/>
            </w:pPr>
            <w:r>
              <w:t>Last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555FD5" w:rsidRDefault="00555FD5" w:rsidP="00F51F77">
            <w:pPr>
              <w:spacing w:line="360" w:lineRule="auto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555FD5" w:rsidRDefault="00555FD5" w:rsidP="00F51F77">
            <w:pPr>
              <w:spacing w:line="360" w:lineRule="auto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</w:tcPr>
          <w:p w:rsidR="00555FD5" w:rsidRDefault="00555FD5" w:rsidP="00F51F77">
            <w:pPr>
              <w:spacing w:line="360" w:lineRule="auto"/>
            </w:pPr>
            <w:r>
              <w:t>700</w:t>
            </w:r>
          </w:p>
        </w:tc>
        <w:tc>
          <w:tcPr>
            <w:tcW w:w="900" w:type="dxa"/>
            <w:tcBorders>
              <w:top w:val="single" w:sz="12" w:space="0" w:color="auto"/>
            </w:tcBorders>
          </w:tcPr>
          <w:p w:rsidR="00555FD5" w:rsidRDefault="00555FD5" w:rsidP="00F51F77">
            <w:pPr>
              <w:spacing w:line="360" w:lineRule="auto"/>
            </w:pPr>
            <w:r>
              <w:t>555 05050</w:t>
            </w:r>
          </w:p>
        </w:tc>
        <w:tc>
          <w:tcPr>
            <w:tcW w:w="1260" w:type="dxa"/>
            <w:tcBorders>
              <w:top w:val="single" w:sz="12" w:space="0" w:color="auto"/>
            </w:tcBorders>
          </w:tcPr>
          <w:p w:rsidR="00555FD5" w:rsidRDefault="00555FD5" w:rsidP="00F51F77">
            <w:pPr>
              <w:spacing w:line="360" w:lineRule="auto"/>
            </w:pPr>
            <w:r>
              <w:t>LD342</w:t>
            </w:r>
          </w:p>
        </w:tc>
      </w:tr>
      <w:tr w:rsidR="00555FD5" w:rsidTr="00555FD5">
        <w:tc>
          <w:tcPr>
            <w:tcW w:w="844" w:type="dxa"/>
            <w:shd w:val="clear" w:color="auto" w:fill="auto"/>
          </w:tcPr>
          <w:p w:rsidR="00555FD5" w:rsidRDefault="00555FD5" w:rsidP="00F51F77">
            <w:pPr>
              <w:spacing w:line="360" w:lineRule="auto"/>
            </w:pPr>
            <w:r>
              <w:t>Florø</w:t>
            </w:r>
          </w:p>
        </w:tc>
        <w:tc>
          <w:tcPr>
            <w:tcW w:w="884" w:type="dxa"/>
            <w:shd w:val="clear" w:color="auto" w:fill="auto"/>
          </w:tcPr>
          <w:p w:rsidR="00555FD5" w:rsidRDefault="00555FD5" w:rsidP="00F51F77">
            <w:pPr>
              <w:spacing w:line="360" w:lineRule="auto"/>
            </w:pPr>
            <w:r>
              <w:t>Fjord1</w:t>
            </w:r>
          </w:p>
        </w:tc>
        <w:tc>
          <w:tcPr>
            <w:tcW w:w="1440" w:type="dxa"/>
          </w:tcPr>
          <w:p w:rsidR="00555FD5" w:rsidRDefault="00555FD5" w:rsidP="00F51F77">
            <w:pPr>
              <w:spacing w:line="360" w:lineRule="auto"/>
            </w:pPr>
            <w:proofErr w:type="spellStart"/>
            <w:r>
              <w:t>Halgjem</w:t>
            </w:r>
            <w:proofErr w:type="spellEnd"/>
            <w:r>
              <w:t>, Sandvikvåg</w:t>
            </w:r>
          </w:p>
        </w:tc>
        <w:tc>
          <w:tcPr>
            <w:tcW w:w="1260" w:type="dxa"/>
          </w:tcPr>
          <w:p w:rsidR="00555FD5" w:rsidRDefault="00555FD5" w:rsidP="00F51F77">
            <w:pPr>
              <w:spacing w:line="360" w:lineRule="auto"/>
            </w:pPr>
            <w:r>
              <w:t>Ferje</w:t>
            </w:r>
          </w:p>
        </w:tc>
        <w:tc>
          <w:tcPr>
            <w:tcW w:w="720" w:type="dxa"/>
          </w:tcPr>
          <w:p w:rsidR="00555FD5" w:rsidRDefault="00555FD5" w:rsidP="00F51F77">
            <w:pPr>
              <w:spacing w:line="360" w:lineRule="auto"/>
            </w:pPr>
            <w:r>
              <w:t>150</w:t>
            </w:r>
          </w:p>
        </w:tc>
        <w:tc>
          <w:tcPr>
            <w:tcW w:w="720" w:type="dxa"/>
          </w:tcPr>
          <w:p w:rsidR="00555FD5" w:rsidRDefault="00555FD5" w:rsidP="00F51F77">
            <w:pPr>
              <w:spacing w:line="360" w:lineRule="auto"/>
            </w:pPr>
            <w:r>
              <w:t>450</w:t>
            </w:r>
          </w:p>
        </w:tc>
        <w:tc>
          <w:tcPr>
            <w:tcW w:w="720" w:type="dxa"/>
          </w:tcPr>
          <w:p w:rsidR="00555FD5" w:rsidRDefault="00555FD5" w:rsidP="00F51F77">
            <w:pPr>
              <w:spacing w:line="360" w:lineRule="auto"/>
            </w:pPr>
            <w:r>
              <w:t>0</w:t>
            </w:r>
          </w:p>
        </w:tc>
        <w:tc>
          <w:tcPr>
            <w:tcW w:w="900" w:type="dxa"/>
          </w:tcPr>
          <w:p w:rsidR="00555FD5" w:rsidRDefault="00555FD5" w:rsidP="00F51F77">
            <w:pPr>
              <w:spacing w:line="360" w:lineRule="auto"/>
            </w:pPr>
            <w:r>
              <w:t>575 05050</w:t>
            </w:r>
          </w:p>
        </w:tc>
        <w:tc>
          <w:tcPr>
            <w:tcW w:w="1260" w:type="dxa"/>
          </w:tcPr>
          <w:p w:rsidR="00555FD5" w:rsidRDefault="00555FD5" w:rsidP="00F51F77">
            <w:pPr>
              <w:spacing w:line="360" w:lineRule="auto"/>
            </w:pPr>
            <w:r>
              <w:t>HX154</w:t>
            </w:r>
          </w:p>
        </w:tc>
      </w:tr>
      <w:tr w:rsidR="00555FD5" w:rsidTr="00555FD5">
        <w:tc>
          <w:tcPr>
            <w:tcW w:w="844" w:type="dxa"/>
            <w:shd w:val="clear" w:color="auto" w:fill="auto"/>
          </w:tcPr>
          <w:p w:rsidR="00555FD5" w:rsidRDefault="00555FD5" w:rsidP="00F51F77">
            <w:pPr>
              <w:spacing w:line="360" w:lineRule="auto"/>
            </w:pPr>
            <w:r>
              <w:t>Varg</w:t>
            </w:r>
          </w:p>
        </w:tc>
        <w:tc>
          <w:tcPr>
            <w:tcW w:w="884" w:type="dxa"/>
            <w:shd w:val="clear" w:color="auto" w:fill="auto"/>
          </w:tcPr>
          <w:p w:rsidR="00555FD5" w:rsidRDefault="00555FD5" w:rsidP="00F51F77">
            <w:pPr>
              <w:spacing w:line="360" w:lineRule="auto"/>
            </w:pPr>
            <w:r>
              <w:t>Fjord1</w:t>
            </w:r>
          </w:p>
        </w:tc>
        <w:tc>
          <w:tcPr>
            <w:tcW w:w="1440" w:type="dxa"/>
          </w:tcPr>
          <w:p w:rsidR="00555FD5" w:rsidRDefault="00555FD5" w:rsidP="00F51F77">
            <w:pPr>
              <w:spacing w:line="360" w:lineRule="auto"/>
            </w:pPr>
            <w:r>
              <w:t>Bergen, Haugesund, Stavanger</w:t>
            </w:r>
          </w:p>
        </w:tc>
        <w:tc>
          <w:tcPr>
            <w:tcW w:w="1260" w:type="dxa"/>
          </w:tcPr>
          <w:p w:rsidR="00555FD5" w:rsidRDefault="00555FD5" w:rsidP="00F51F77">
            <w:pPr>
              <w:spacing w:line="360" w:lineRule="auto"/>
            </w:pPr>
            <w:r>
              <w:t>Snøggbåt</w:t>
            </w:r>
          </w:p>
        </w:tc>
        <w:tc>
          <w:tcPr>
            <w:tcW w:w="720" w:type="dxa"/>
          </w:tcPr>
          <w:p w:rsidR="00555FD5" w:rsidRDefault="00555FD5" w:rsidP="00F51F77">
            <w:pPr>
              <w:spacing w:line="360" w:lineRule="auto"/>
            </w:pPr>
            <w:r>
              <w:t>0</w:t>
            </w:r>
          </w:p>
        </w:tc>
        <w:tc>
          <w:tcPr>
            <w:tcW w:w="720" w:type="dxa"/>
          </w:tcPr>
          <w:p w:rsidR="00555FD5" w:rsidRDefault="00555FD5" w:rsidP="00F51F77">
            <w:pPr>
              <w:spacing w:line="360" w:lineRule="auto"/>
            </w:pPr>
            <w:r>
              <w:t>150</w:t>
            </w:r>
          </w:p>
        </w:tc>
        <w:tc>
          <w:tcPr>
            <w:tcW w:w="720" w:type="dxa"/>
          </w:tcPr>
          <w:p w:rsidR="00555FD5" w:rsidRDefault="00555FD5" w:rsidP="00F51F77">
            <w:pPr>
              <w:spacing w:line="360" w:lineRule="auto"/>
            </w:pPr>
            <w:r>
              <w:t>0</w:t>
            </w:r>
          </w:p>
        </w:tc>
        <w:tc>
          <w:tcPr>
            <w:tcW w:w="900" w:type="dxa"/>
          </w:tcPr>
          <w:p w:rsidR="00555FD5" w:rsidRDefault="00555FD5" w:rsidP="00F51F77">
            <w:pPr>
              <w:spacing w:line="360" w:lineRule="auto"/>
            </w:pPr>
            <w:r>
              <w:t>575 05050</w:t>
            </w:r>
          </w:p>
        </w:tc>
        <w:tc>
          <w:tcPr>
            <w:tcW w:w="1260" w:type="dxa"/>
          </w:tcPr>
          <w:p w:rsidR="00555FD5" w:rsidRDefault="00555FD5" w:rsidP="00F51F77">
            <w:pPr>
              <w:spacing w:line="360" w:lineRule="auto"/>
            </w:pPr>
            <w:r>
              <w:t>WM072</w:t>
            </w:r>
          </w:p>
        </w:tc>
      </w:tr>
    </w:tbl>
    <w:p w:rsidR="006E6762" w:rsidRDefault="006E6762" w:rsidP="00F51F77">
      <w:pPr>
        <w:spacing w:line="360" w:lineRule="auto"/>
      </w:pPr>
    </w:p>
    <w:p w:rsidR="004107CC" w:rsidRDefault="004107CC" w:rsidP="00F51F77">
      <w:pPr>
        <w:spacing w:line="360" w:lineRule="auto"/>
      </w:pPr>
      <w:r>
        <w:t xml:space="preserve">Ingen fartøy kan ha samme </w:t>
      </w:r>
      <w:proofErr w:type="spellStart"/>
      <w:r>
        <w:t>namn</w:t>
      </w:r>
      <w:proofErr w:type="spellEnd"/>
      <w:r>
        <w:t xml:space="preserve"> eller samme kallesignal.</w:t>
      </w:r>
      <w:r w:rsidR="00D2264F">
        <w:t xml:space="preserve"> Havner viser kva rute fartøyet</w:t>
      </w:r>
      <w:r w:rsidR="00F64D5D">
        <w:t xml:space="preserve"> for tida går</w:t>
      </w:r>
      <w:r w:rsidR="00D2264F">
        <w:t>.</w:t>
      </w:r>
    </w:p>
    <w:p w:rsidR="00F030AB" w:rsidRDefault="00F030AB" w:rsidP="00F51F77">
      <w:pPr>
        <w:spacing w:line="360" w:lineRule="auto"/>
      </w:pPr>
    </w:p>
    <w:p w:rsidR="006E6762" w:rsidRDefault="006E6762" w:rsidP="00F51F77">
      <w:pPr>
        <w:numPr>
          <w:ilvl w:val="0"/>
          <w:numId w:val="23"/>
        </w:numPr>
        <w:spacing w:line="360" w:lineRule="auto"/>
      </w:pPr>
      <w:r>
        <w:t>Analyser denne tabellen ved å skissere</w:t>
      </w:r>
      <w:r w:rsidR="00F64D5D">
        <w:t xml:space="preserve"> funksjonelle</w:t>
      </w:r>
      <w:r>
        <w:t xml:space="preserve"> </w:t>
      </w:r>
      <w:proofErr w:type="spellStart"/>
      <w:r>
        <w:t>determineringar</w:t>
      </w:r>
      <w:proofErr w:type="spellEnd"/>
      <w:r>
        <w:t xml:space="preserve"> og </w:t>
      </w:r>
      <w:proofErr w:type="spellStart"/>
      <w:r>
        <w:t>kanditatnøklar</w:t>
      </w:r>
      <w:proofErr w:type="spellEnd"/>
      <w:r>
        <w:t xml:space="preserve"> og bestemme normalf</w:t>
      </w:r>
      <w:r w:rsidR="00F64D5D">
        <w:t>orm. Konstruer så normalisert(e</w:t>
      </w:r>
      <w:r>
        <w:t xml:space="preserve">) tabell(ar) for dataene. Grunngi </w:t>
      </w:r>
      <w:proofErr w:type="spellStart"/>
      <w:r>
        <w:t>kvifor</w:t>
      </w:r>
      <w:proofErr w:type="spellEnd"/>
      <w:r>
        <w:t xml:space="preserve"> kvar tabell er normalisert.</w:t>
      </w:r>
    </w:p>
    <w:p w:rsidR="006E6762" w:rsidRDefault="004107CC" w:rsidP="00F51F77">
      <w:pPr>
        <w:numPr>
          <w:ilvl w:val="0"/>
          <w:numId w:val="23"/>
        </w:numPr>
        <w:spacing w:line="360" w:lineRule="auto"/>
      </w:pPr>
      <w:r>
        <w:t xml:space="preserve">Skisser </w:t>
      </w:r>
      <w:proofErr w:type="spellStart"/>
      <w:r>
        <w:t>ein</w:t>
      </w:r>
      <w:proofErr w:type="spellEnd"/>
      <w:r>
        <w:t xml:space="preserve"> UML-modell for datasystemet</w:t>
      </w:r>
      <w:r w:rsidR="00041EA7">
        <w:t>. Bruk entiteter: Havn, Fartøy, Rederi, Ferje, Snøggbåt og Lastebåt.</w:t>
      </w:r>
    </w:p>
    <w:p w:rsidR="003B04F7" w:rsidRDefault="003B04F7" w:rsidP="003B04F7">
      <w:pPr>
        <w:spacing w:line="360" w:lineRule="auto"/>
        <w:ind w:left="360"/>
      </w:pPr>
      <w:r>
        <w:br w:type="page"/>
      </w:r>
    </w:p>
    <w:p w:rsidR="00E676F6" w:rsidRDefault="006E6762" w:rsidP="00F51F77">
      <w:pPr>
        <w:numPr>
          <w:ilvl w:val="0"/>
          <w:numId w:val="23"/>
        </w:numPr>
        <w:spacing w:line="360" w:lineRule="auto"/>
      </w:pPr>
      <w:r>
        <w:lastRenderedPageBreak/>
        <w:t xml:space="preserve">For </w:t>
      </w:r>
      <w:proofErr w:type="spellStart"/>
      <w:r>
        <w:t>vidare</w:t>
      </w:r>
      <w:proofErr w:type="spellEnd"/>
      <w:r>
        <w:t xml:space="preserve"> bruk av dataene skal det </w:t>
      </w:r>
      <w:proofErr w:type="spellStart"/>
      <w:r>
        <w:t>lagast</w:t>
      </w:r>
      <w:proofErr w:type="spellEnd"/>
      <w:r>
        <w:t xml:space="preserve"> </w:t>
      </w:r>
      <w:proofErr w:type="spellStart"/>
      <w:r>
        <w:t>eit</w:t>
      </w:r>
      <w:proofErr w:type="spellEnd"/>
      <w:r>
        <w:t xml:space="preserve"> C++ - program</w:t>
      </w:r>
      <w:r w:rsidR="00AE1C2F">
        <w:t xml:space="preserve">, som </w:t>
      </w:r>
      <w:proofErr w:type="spellStart"/>
      <w:r w:rsidR="00AE1C2F">
        <w:t>byggjer</w:t>
      </w:r>
      <w:proofErr w:type="spellEnd"/>
      <w:r w:rsidR="00AE1C2F">
        <w:t xml:space="preserve"> på UML-modellen</w:t>
      </w:r>
      <w:r>
        <w:t>.</w:t>
      </w:r>
    </w:p>
    <w:p w:rsidR="00E676F6" w:rsidRDefault="00E676F6" w:rsidP="00E676F6">
      <w:pPr>
        <w:spacing w:line="360" w:lineRule="auto"/>
        <w:ind w:left="1080"/>
      </w:pPr>
      <w:r>
        <w:t xml:space="preserve">Klassen Rederi er definert </w:t>
      </w:r>
      <w:proofErr w:type="spellStart"/>
      <w:r>
        <w:t>nedanfor</w:t>
      </w:r>
      <w:proofErr w:type="spellEnd"/>
      <w:r>
        <w:t>:</w:t>
      </w:r>
    </w:p>
    <w:p w:rsidR="00E676F6" w:rsidRPr="00E676F6" w:rsidRDefault="00E676F6" w:rsidP="00E676F6">
      <w:pPr>
        <w:spacing w:line="360" w:lineRule="auto"/>
        <w:ind w:left="1080"/>
        <w:rPr>
          <w:lang w:val="en-GB"/>
        </w:rPr>
      </w:pPr>
      <w:r w:rsidRPr="00C53EA0">
        <w:rPr>
          <w:lang w:val="en-GB"/>
        </w:rPr>
        <w:t>//</w:t>
      </w:r>
      <w:proofErr w:type="spellStart"/>
      <w:r w:rsidRPr="00C53EA0">
        <w:rPr>
          <w:lang w:val="en-GB"/>
        </w:rPr>
        <w:t>rederi.h</w:t>
      </w:r>
      <w:proofErr w:type="spellEnd"/>
      <w:r w:rsidRPr="00C53EA0">
        <w:rPr>
          <w:lang w:val="en-GB"/>
        </w:rPr>
        <w:br/>
      </w:r>
      <w:r w:rsidRPr="00E676F6">
        <w:rPr>
          <w:lang w:val="en-GB"/>
        </w:rPr>
        <w:t>#include &lt;string&gt;</w:t>
      </w:r>
      <w:r w:rsidRPr="00E676F6">
        <w:rPr>
          <w:lang w:val="en-GB"/>
        </w:rPr>
        <w:br/>
        <w:t>#include &lt;</w:t>
      </w:r>
      <w:proofErr w:type="spellStart"/>
      <w:r w:rsidRPr="00E676F6">
        <w:rPr>
          <w:lang w:val="en-GB"/>
        </w:rPr>
        <w:t>iostream</w:t>
      </w:r>
      <w:proofErr w:type="spellEnd"/>
      <w:r w:rsidRPr="00E676F6">
        <w:rPr>
          <w:lang w:val="en-GB"/>
        </w:rPr>
        <w:t>&gt;</w:t>
      </w:r>
    </w:p>
    <w:p w:rsidR="00E676F6" w:rsidRPr="00E676F6" w:rsidRDefault="00E676F6" w:rsidP="00E676F6">
      <w:pPr>
        <w:spacing w:line="360" w:lineRule="auto"/>
        <w:ind w:left="1080"/>
        <w:rPr>
          <w:lang w:val="en-GB"/>
        </w:rPr>
      </w:pPr>
      <w:proofErr w:type="gramStart"/>
      <w:r w:rsidRPr="00E676F6">
        <w:rPr>
          <w:lang w:val="en-GB"/>
        </w:rPr>
        <w:t>using</w:t>
      </w:r>
      <w:proofErr w:type="gramEnd"/>
      <w:r w:rsidRPr="00E676F6">
        <w:rPr>
          <w:lang w:val="en-GB"/>
        </w:rPr>
        <w:t xml:space="preserve"> namespace </w:t>
      </w:r>
      <w:proofErr w:type="spellStart"/>
      <w:r w:rsidRPr="00E676F6">
        <w:rPr>
          <w:lang w:val="en-GB"/>
        </w:rPr>
        <w:t>std</w:t>
      </w:r>
      <w:proofErr w:type="spellEnd"/>
      <w:r w:rsidRPr="00E676F6">
        <w:rPr>
          <w:lang w:val="en-GB"/>
        </w:rPr>
        <w:t>;</w:t>
      </w:r>
    </w:p>
    <w:p w:rsidR="00E676F6" w:rsidRPr="00594293" w:rsidRDefault="00E676F6" w:rsidP="00E676F6">
      <w:pPr>
        <w:spacing w:line="360" w:lineRule="auto"/>
        <w:ind w:left="1080"/>
        <w:rPr>
          <w:lang w:val="en-US"/>
        </w:rPr>
      </w:pPr>
      <w:proofErr w:type="gramStart"/>
      <w:r w:rsidRPr="00594293">
        <w:rPr>
          <w:lang w:val="en-US"/>
        </w:rPr>
        <w:t>class</w:t>
      </w:r>
      <w:proofErr w:type="gramEnd"/>
      <w:r w:rsidRPr="00594293">
        <w:rPr>
          <w:lang w:val="en-US"/>
        </w:rPr>
        <w:t xml:space="preserve"> </w:t>
      </w:r>
      <w:proofErr w:type="spellStart"/>
      <w:r w:rsidRPr="00594293">
        <w:rPr>
          <w:lang w:val="en-US"/>
        </w:rPr>
        <w:t>Rederi</w:t>
      </w:r>
      <w:proofErr w:type="spellEnd"/>
      <w:r w:rsidRPr="00594293">
        <w:rPr>
          <w:lang w:val="en-US"/>
        </w:rPr>
        <w:t>{</w:t>
      </w:r>
    </w:p>
    <w:p w:rsidR="00E676F6" w:rsidRDefault="00E676F6" w:rsidP="00E676F6">
      <w:pPr>
        <w:spacing w:line="360" w:lineRule="auto"/>
        <w:ind w:left="1080"/>
      </w:pPr>
      <w:proofErr w:type="spellStart"/>
      <w:proofErr w:type="gramStart"/>
      <w:r>
        <w:t>public</w:t>
      </w:r>
      <w:proofErr w:type="spellEnd"/>
      <w:proofErr w:type="gramEnd"/>
      <w:r>
        <w:t>:</w:t>
      </w:r>
    </w:p>
    <w:p w:rsidR="00E676F6" w:rsidRDefault="00E676F6" w:rsidP="00E676F6">
      <w:pPr>
        <w:spacing w:line="360" w:lineRule="auto"/>
        <w:ind w:left="1080"/>
      </w:pPr>
      <w:r>
        <w:tab/>
      </w:r>
      <w:proofErr w:type="gramStart"/>
      <w:r>
        <w:t>Rederi(</w:t>
      </w:r>
      <w:proofErr w:type="gramEnd"/>
      <w:r>
        <w:t xml:space="preserve">); //Konstruktør </w:t>
      </w:r>
      <w:proofErr w:type="spellStart"/>
      <w:r>
        <w:t>utan</w:t>
      </w:r>
      <w:proofErr w:type="spellEnd"/>
      <w:r>
        <w:t xml:space="preserve"> argument</w:t>
      </w:r>
    </w:p>
    <w:p w:rsidR="00E676F6" w:rsidRDefault="00E676F6" w:rsidP="00E676F6">
      <w:pPr>
        <w:spacing w:line="360" w:lineRule="auto"/>
        <w:ind w:left="1080"/>
      </w:pPr>
      <w:r>
        <w:tab/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settNamn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NyttRederinamn</w:t>
      </w:r>
      <w:proofErr w:type="spellEnd"/>
      <w:r>
        <w:t>);</w:t>
      </w:r>
    </w:p>
    <w:p w:rsidR="00E676F6" w:rsidRDefault="00E676F6" w:rsidP="00E676F6">
      <w:pPr>
        <w:spacing w:line="360" w:lineRule="auto"/>
        <w:ind w:left="1080"/>
      </w:pPr>
      <w:r>
        <w:tab/>
      </w: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settTlf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Nyttlf</w:t>
      </w:r>
      <w:proofErr w:type="spellEnd"/>
      <w:r>
        <w:t>);</w:t>
      </w:r>
    </w:p>
    <w:p w:rsidR="00E676F6" w:rsidRDefault="00E676F6" w:rsidP="00E676F6">
      <w:pPr>
        <w:spacing w:line="360" w:lineRule="auto"/>
        <w:ind w:left="1080"/>
      </w:pPr>
      <w:r>
        <w:tab/>
      </w:r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finnRederinamn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E676F6" w:rsidRDefault="00E676F6" w:rsidP="00E676F6">
      <w:pPr>
        <w:spacing w:line="360" w:lineRule="auto"/>
        <w:ind w:left="1080"/>
      </w:pPr>
      <w:r>
        <w:tab/>
      </w:r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finnTlf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E676F6" w:rsidRDefault="00E676F6" w:rsidP="00E676F6">
      <w:pPr>
        <w:spacing w:line="360" w:lineRule="auto"/>
        <w:ind w:left="1080"/>
      </w:pPr>
      <w:proofErr w:type="gramStart"/>
      <w:r>
        <w:t>private</w:t>
      </w:r>
      <w:proofErr w:type="gramEnd"/>
      <w:r>
        <w:t>:</w:t>
      </w:r>
    </w:p>
    <w:p w:rsidR="00E676F6" w:rsidRDefault="00E676F6" w:rsidP="00E676F6">
      <w:pPr>
        <w:spacing w:line="360" w:lineRule="auto"/>
        <w:ind w:left="1080"/>
      </w:pPr>
      <w:r>
        <w:tab/>
      </w:r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rederinamn</w:t>
      </w:r>
      <w:proofErr w:type="spellEnd"/>
      <w:r>
        <w:t>;</w:t>
      </w:r>
    </w:p>
    <w:p w:rsidR="00E676F6" w:rsidRDefault="00E676F6" w:rsidP="00E676F6">
      <w:pPr>
        <w:spacing w:line="360" w:lineRule="auto"/>
        <w:ind w:left="1080"/>
      </w:pPr>
      <w:r>
        <w:tab/>
      </w:r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tlf</w:t>
      </w:r>
      <w:proofErr w:type="spellEnd"/>
      <w:r>
        <w:t>;</w:t>
      </w:r>
    </w:p>
    <w:p w:rsidR="00E676F6" w:rsidRDefault="00E676F6" w:rsidP="00E676F6">
      <w:pPr>
        <w:spacing w:line="360" w:lineRule="auto"/>
        <w:ind w:left="1080"/>
      </w:pPr>
      <w:r>
        <w:t>};</w:t>
      </w:r>
    </w:p>
    <w:p w:rsidR="003B04F7" w:rsidRDefault="006E6762" w:rsidP="00E676F6">
      <w:pPr>
        <w:spacing w:line="360" w:lineRule="auto"/>
        <w:ind w:left="1080"/>
      </w:pPr>
      <w:r>
        <w:t xml:space="preserve"> Definer </w:t>
      </w:r>
      <w:proofErr w:type="spellStart"/>
      <w:r>
        <w:t>klassane</w:t>
      </w:r>
      <w:proofErr w:type="spellEnd"/>
      <w:r>
        <w:t xml:space="preserve"> </w:t>
      </w:r>
      <w:proofErr w:type="spellStart"/>
      <w:r w:rsidR="000E7F54">
        <w:t>Farto</w:t>
      </w:r>
      <w:r w:rsidR="00041EA7">
        <w:t>y</w:t>
      </w:r>
      <w:proofErr w:type="spellEnd"/>
      <w:r w:rsidR="00041EA7">
        <w:t xml:space="preserve"> og </w:t>
      </w:r>
      <w:proofErr w:type="spellStart"/>
      <w:r w:rsidR="00737E5C">
        <w:t>Snoeggbaat</w:t>
      </w:r>
      <w:proofErr w:type="spellEnd"/>
      <w:r w:rsidR="00555FD5">
        <w:t xml:space="preserve">. Vi tar </w:t>
      </w:r>
      <w:proofErr w:type="spellStart"/>
      <w:r w:rsidR="00555FD5">
        <w:t>ikkje</w:t>
      </w:r>
      <w:proofErr w:type="spellEnd"/>
      <w:r w:rsidR="00555FD5">
        <w:t xml:space="preserve"> med entiteten Havner i programmet.</w:t>
      </w:r>
      <w:r w:rsidR="000E7F54">
        <w:t xml:space="preserve"> </w:t>
      </w:r>
      <w:proofErr w:type="spellStart"/>
      <w:r w:rsidR="000E7F54">
        <w:t>Farto</w:t>
      </w:r>
      <w:r w:rsidR="003B04F7">
        <w:t>y</w:t>
      </w:r>
      <w:proofErr w:type="spellEnd"/>
      <w:r w:rsidR="003B04F7">
        <w:t xml:space="preserve"> skal </w:t>
      </w:r>
      <w:proofErr w:type="spellStart"/>
      <w:r w:rsidR="003B04F7">
        <w:t>vera</w:t>
      </w:r>
      <w:proofErr w:type="spellEnd"/>
      <w:r w:rsidR="003B04F7">
        <w:t xml:space="preserve"> </w:t>
      </w:r>
      <w:proofErr w:type="spellStart"/>
      <w:r w:rsidR="003B04F7">
        <w:t>ein</w:t>
      </w:r>
      <w:proofErr w:type="spellEnd"/>
      <w:r w:rsidR="003B04F7">
        <w:t xml:space="preserve"> abstrakt klasse med </w:t>
      </w:r>
      <w:proofErr w:type="spellStart"/>
      <w:r w:rsidR="003B04F7">
        <w:t>ein</w:t>
      </w:r>
      <w:proofErr w:type="spellEnd"/>
      <w:r w:rsidR="003B04F7">
        <w:t xml:space="preserve"> </w:t>
      </w:r>
      <w:r w:rsidR="00DA7FBF">
        <w:t xml:space="preserve">ekte </w:t>
      </w:r>
      <w:r w:rsidR="003B04F7">
        <w:t xml:space="preserve">virtuell funksjon </w:t>
      </w:r>
      <w:proofErr w:type="spellStart"/>
      <w:proofErr w:type="gramStart"/>
      <w:r w:rsidR="003B04F7">
        <w:t>SkrivData</w:t>
      </w:r>
      <w:proofErr w:type="spellEnd"/>
      <w:r w:rsidR="003B04F7">
        <w:t>(</w:t>
      </w:r>
      <w:proofErr w:type="gramEnd"/>
      <w:r w:rsidR="003B04F7">
        <w:t xml:space="preserve">). I klassen </w:t>
      </w:r>
      <w:proofErr w:type="spellStart"/>
      <w:r w:rsidR="00737E5C">
        <w:t>Snoeggbaat</w:t>
      </w:r>
      <w:proofErr w:type="spellEnd"/>
      <w:r w:rsidR="003B04F7">
        <w:t xml:space="preserve"> skal </w:t>
      </w:r>
      <w:proofErr w:type="spellStart"/>
      <w:proofErr w:type="gramStart"/>
      <w:r w:rsidR="003B04F7">
        <w:t>SkrivData</w:t>
      </w:r>
      <w:proofErr w:type="spellEnd"/>
      <w:r w:rsidR="003B04F7">
        <w:t>(</w:t>
      </w:r>
      <w:proofErr w:type="gramEnd"/>
      <w:r w:rsidR="003B04F7">
        <w:t>) lage ei slik utskrift</w:t>
      </w:r>
      <w:r w:rsidR="006E369C">
        <w:t xml:space="preserve"> (der ……står for data)</w:t>
      </w:r>
      <w:r w:rsidR="003B04F7">
        <w:t>:</w:t>
      </w:r>
    </w:p>
    <w:p w:rsidR="006E6762" w:rsidRDefault="00737E5C" w:rsidP="006E369C">
      <w:pPr>
        <w:spacing w:line="360" w:lineRule="auto"/>
        <w:ind w:left="1080"/>
      </w:pPr>
      <w:r>
        <w:t>Snøggbåten</w:t>
      </w:r>
      <w:r w:rsidR="006E369C">
        <w:t xml:space="preserve"> </w:t>
      </w:r>
      <w:r w:rsidR="003B04F7">
        <w:t>..........</w:t>
      </w:r>
      <w:r>
        <w:t xml:space="preserve">med kallesignal </w:t>
      </w:r>
      <w:proofErr w:type="gramStart"/>
      <w:r>
        <w:t>…….</w:t>
      </w:r>
      <w:proofErr w:type="gramEnd"/>
      <w:r>
        <w:t>.</w:t>
      </w:r>
      <w:r w:rsidR="003B04F7">
        <w:t xml:space="preserve"> </w:t>
      </w:r>
      <w:proofErr w:type="gramStart"/>
      <w:r w:rsidR="003B04F7">
        <w:t>tar</w:t>
      </w:r>
      <w:proofErr w:type="gramEnd"/>
      <w:r w:rsidR="003B04F7">
        <w:t xml:space="preserve"> </w:t>
      </w:r>
      <w:r w:rsidR="006E369C">
        <w:t>……..</w:t>
      </w:r>
      <w:r w:rsidR="003B04F7">
        <w:t xml:space="preserve"> </w:t>
      </w:r>
      <w:proofErr w:type="spellStart"/>
      <w:r w:rsidR="003B04F7">
        <w:t>passasjerar</w:t>
      </w:r>
      <w:proofErr w:type="spellEnd"/>
      <w:r w:rsidR="003B04F7">
        <w:t>.</w:t>
      </w:r>
      <w:r w:rsidR="006E369C">
        <w:br/>
        <w:t xml:space="preserve">Implementer </w:t>
      </w:r>
      <w:r w:rsidR="006A1E89">
        <w:t xml:space="preserve">alle </w:t>
      </w:r>
      <w:proofErr w:type="spellStart"/>
      <w:r w:rsidR="006A1E89">
        <w:t>funksjonane</w:t>
      </w:r>
      <w:proofErr w:type="spellEnd"/>
      <w:r w:rsidR="006A1E89">
        <w:t>.</w:t>
      </w:r>
    </w:p>
    <w:p w:rsidR="00737E5C" w:rsidRDefault="006E6762" w:rsidP="00737E5C">
      <w:pPr>
        <w:numPr>
          <w:ilvl w:val="0"/>
          <w:numId w:val="23"/>
        </w:numPr>
        <w:spacing w:line="360" w:lineRule="auto"/>
      </w:pPr>
      <w:r>
        <w:t xml:space="preserve">Lag </w:t>
      </w:r>
      <w:proofErr w:type="spellStart"/>
      <w:r>
        <w:t>ein</w:t>
      </w:r>
      <w:proofErr w:type="spellEnd"/>
      <w:r>
        <w:t xml:space="preserve"> C++ - applikasjon (</w:t>
      </w:r>
      <w:proofErr w:type="spellStart"/>
      <w:r w:rsidR="00C53EA0">
        <w:t>eit</w:t>
      </w:r>
      <w:proofErr w:type="spellEnd"/>
      <w:r w:rsidR="00C53EA0">
        <w:t xml:space="preserve"> </w:t>
      </w:r>
      <w:r>
        <w:t>hovedp</w:t>
      </w:r>
      <w:r w:rsidR="00555FD5">
        <w:t xml:space="preserve">rogram </w:t>
      </w:r>
      <w:proofErr w:type="spellStart"/>
      <w:r w:rsidR="00555FD5">
        <w:t>main</w:t>
      </w:r>
      <w:proofErr w:type="spellEnd"/>
      <w:r w:rsidR="00555FD5">
        <w:t>()) som d</w:t>
      </w:r>
      <w:r w:rsidR="00737E5C">
        <w:t>e</w:t>
      </w:r>
      <w:r w:rsidR="00654368">
        <w:t xml:space="preserve">finerer </w:t>
      </w:r>
      <w:proofErr w:type="spellStart"/>
      <w:r w:rsidR="00654368">
        <w:t>eit</w:t>
      </w:r>
      <w:proofErr w:type="spellEnd"/>
      <w:r w:rsidR="00654368">
        <w:t xml:space="preserve"> </w:t>
      </w:r>
      <w:r w:rsidR="00D04A2C">
        <w:t>objekt</w:t>
      </w:r>
      <w:r w:rsidR="00654368">
        <w:t xml:space="preserve"> R1 </w:t>
      </w:r>
      <w:r w:rsidR="00D04A2C">
        <w:t xml:space="preserve">av klassen Rederi </w:t>
      </w:r>
      <w:proofErr w:type="gramStart"/>
      <w:r w:rsidR="00654368">
        <w:t xml:space="preserve">og  </w:t>
      </w:r>
      <w:proofErr w:type="spellStart"/>
      <w:r w:rsidR="00D04A2C">
        <w:t>eit</w:t>
      </w:r>
      <w:proofErr w:type="spellEnd"/>
      <w:proofErr w:type="gramEnd"/>
      <w:r w:rsidR="00D04A2C">
        <w:t xml:space="preserve"> objekt </w:t>
      </w:r>
      <w:r w:rsidR="00737E5C">
        <w:t xml:space="preserve"> S1</w:t>
      </w:r>
      <w:r w:rsidR="00D04A2C">
        <w:t xml:space="preserve"> av klassen </w:t>
      </w:r>
      <w:proofErr w:type="spellStart"/>
      <w:r w:rsidR="00D04A2C">
        <w:t>Snoeggbaat</w:t>
      </w:r>
      <w:proofErr w:type="spellEnd"/>
      <w:r w:rsidR="00B7794D">
        <w:t xml:space="preserve">.  </w:t>
      </w:r>
      <w:r>
        <w:t xml:space="preserve"> Applikasjonen skal </w:t>
      </w:r>
      <w:proofErr w:type="spellStart"/>
      <w:r w:rsidR="00B7794D">
        <w:t>settja</w:t>
      </w:r>
      <w:proofErr w:type="spellEnd"/>
      <w:r w:rsidR="00B7794D">
        <w:t xml:space="preserve"> inn dataene for </w:t>
      </w:r>
      <w:r w:rsidR="00737E5C">
        <w:t>Varg</w:t>
      </w:r>
      <w:r w:rsidR="00B7794D">
        <w:t xml:space="preserve"> </w:t>
      </w:r>
      <w:proofErr w:type="spellStart"/>
      <w:r w:rsidR="00B7794D">
        <w:t>frå</w:t>
      </w:r>
      <w:proofErr w:type="spellEnd"/>
      <w:r w:rsidR="00B7794D">
        <w:t xml:space="preserve"> tabellen (un</w:t>
      </w:r>
      <w:r w:rsidR="00F64D5D">
        <w:t>n</w:t>
      </w:r>
      <w:r w:rsidR="00B7794D">
        <w:t>tatt havner)</w:t>
      </w:r>
      <w:r>
        <w:t xml:space="preserve">. </w:t>
      </w:r>
      <w:r w:rsidR="00B7794D">
        <w:t>Så skal applikasjonen skrive ut dataene slik:</w:t>
      </w:r>
    </w:p>
    <w:p w:rsidR="00B7794D" w:rsidRDefault="00737E5C" w:rsidP="00B7794D">
      <w:pPr>
        <w:spacing w:line="360" w:lineRule="auto"/>
        <w:ind w:left="732" w:firstLine="348"/>
      </w:pPr>
      <w:proofErr w:type="gramStart"/>
      <w:r>
        <w:t xml:space="preserve">Snøggbåten </w:t>
      </w:r>
      <w:r w:rsidR="006E369C">
        <w:t xml:space="preserve"> </w:t>
      </w:r>
      <w:r>
        <w:rPr>
          <w:i/>
        </w:rPr>
        <w:t>Varg</w:t>
      </w:r>
      <w:proofErr w:type="gramEnd"/>
      <w:r w:rsidR="00B7794D">
        <w:t xml:space="preserve"> </w:t>
      </w:r>
      <w:r>
        <w:t>med</w:t>
      </w:r>
      <w:r w:rsidR="00B7794D">
        <w:t xml:space="preserve"> kallesignal </w:t>
      </w:r>
      <w:r>
        <w:rPr>
          <w:i/>
        </w:rPr>
        <w:t xml:space="preserve">WM072 </w:t>
      </w:r>
      <w:r w:rsidRPr="001B416B">
        <w:t>tar</w:t>
      </w:r>
      <w:r>
        <w:rPr>
          <w:i/>
        </w:rPr>
        <w:t xml:space="preserve"> </w:t>
      </w:r>
      <w:r w:rsidR="00B7794D">
        <w:t xml:space="preserve"> </w:t>
      </w:r>
      <w:r w:rsidR="00B7794D" w:rsidRPr="00B7794D">
        <w:rPr>
          <w:i/>
        </w:rPr>
        <w:t>450</w:t>
      </w:r>
      <w:r w:rsidR="00B7794D">
        <w:t xml:space="preserve"> </w:t>
      </w:r>
      <w:proofErr w:type="spellStart"/>
      <w:r w:rsidR="00B7794D">
        <w:t>passasjerar</w:t>
      </w:r>
      <w:proofErr w:type="spellEnd"/>
      <w:r>
        <w:t xml:space="preserve"> og </w:t>
      </w:r>
      <w:proofErr w:type="spellStart"/>
      <w:r>
        <w:t>tilhøyrer</w:t>
      </w:r>
      <w:proofErr w:type="spellEnd"/>
      <w:r>
        <w:t xml:space="preserve"> </w:t>
      </w:r>
      <w:r w:rsidRPr="00737E5C">
        <w:rPr>
          <w:i/>
        </w:rPr>
        <w:t>Fjord1</w:t>
      </w:r>
    </w:p>
    <w:p w:rsidR="00737E5C" w:rsidRDefault="00737E5C" w:rsidP="00B7794D">
      <w:pPr>
        <w:spacing w:line="360" w:lineRule="auto"/>
        <w:ind w:left="732" w:firstLine="348"/>
      </w:pPr>
    </w:p>
    <w:p w:rsidR="003B04F7" w:rsidRDefault="003B04F7" w:rsidP="00B7794D">
      <w:pPr>
        <w:spacing w:line="360" w:lineRule="auto"/>
        <w:ind w:left="732" w:firstLine="348"/>
      </w:pPr>
      <w:r>
        <w:t>Det som står i kurs</w:t>
      </w:r>
      <w:r w:rsidR="00C53EA0">
        <w:t xml:space="preserve">iv skal </w:t>
      </w:r>
      <w:proofErr w:type="spellStart"/>
      <w:r w:rsidR="00C53EA0">
        <w:t>hentast</w:t>
      </w:r>
      <w:proofErr w:type="spellEnd"/>
      <w:r w:rsidR="00C53EA0">
        <w:t xml:space="preserve"> </w:t>
      </w:r>
      <w:proofErr w:type="spellStart"/>
      <w:r w:rsidR="00C53EA0">
        <w:t>frå</w:t>
      </w:r>
      <w:proofErr w:type="spellEnd"/>
      <w:r w:rsidR="00C53EA0">
        <w:t xml:space="preserve"> objektet S</w:t>
      </w:r>
      <w:r>
        <w:t>1.</w:t>
      </w:r>
    </w:p>
    <w:p w:rsidR="009877EC" w:rsidRDefault="009877EC" w:rsidP="00B7794D">
      <w:pPr>
        <w:spacing w:line="360" w:lineRule="auto"/>
        <w:ind w:left="732" w:firstLine="348"/>
      </w:pPr>
    </w:p>
    <w:p w:rsidR="009877EC" w:rsidRDefault="009877EC" w:rsidP="00B7794D">
      <w:pPr>
        <w:spacing w:line="360" w:lineRule="auto"/>
        <w:ind w:left="732" w:firstLine="348"/>
      </w:pPr>
    </w:p>
    <w:p w:rsidR="009877EC" w:rsidRDefault="009877EC" w:rsidP="00B7794D">
      <w:pPr>
        <w:spacing w:line="360" w:lineRule="auto"/>
        <w:ind w:left="732" w:firstLine="348"/>
      </w:pPr>
    </w:p>
    <w:p w:rsidR="009877EC" w:rsidRDefault="009877EC" w:rsidP="009877EC">
      <w:pPr>
        <w:pStyle w:val="Listeavsnitt"/>
        <w:rPr>
          <w:b/>
        </w:rPr>
      </w:pPr>
      <w:r w:rsidRPr="009877EC">
        <w:rPr>
          <w:b/>
        </w:rPr>
        <w:lastRenderedPageBreak/>
        <w:t>Spørsmål 2</w:t>
      </w:r>
    </w:p>
    <w:p w:rsidR="009877EC" w:rsidRPr="009877EC" w:rsidRDefault="009877EC" w:rsidP="009877EC">
      <w:pPr>
        <w:pStyle w:val="Listeavsnitt"/>
        <w:rPr>
          <w:b/>
        </w:rPr>
      </w:pPr>
    </w:p>
    <w:p w:rsidR="009877EC" w:rsidRDefault="009877EC" w:rsidP="009877EC">
      <w:pPr>
        <w:pStyle w:val="Listeavsnitt"/>
      </w:pPr>
      <w:r>
        <w:t xml:space="preserve">Klassen Kompleks er gitt med to filer som ligg </w:t>
      </w:r>
      <w:r w:rsidR="00014050">
        <w:t xml:space="preserve">i </w:t>
      </w:r>
      <w:proofErr w:type="gramStart"/>
      <w:r w:rsidR="00014050">
        <w:t>katalogen .</w:t>
      </w:r>
      <w:proofErr w:type="gramEnd"/>
      <w:r w:rsidR="00014050">
        <w:t xml:space="preserve"> Vi skal lese </w:t>
      </w:r>
      <w:proofErr w:type="gramStart"/>
      <w:r w:rsidR="00014050">
        <w:t xml:space="preserve">inn </w:t>
      </w:r>
      <w:r>
        <w:t xml:space="preserve"> komplekse</w:t>
      </w:r>
      <w:proofErr w:type="gramEnd"/>
      <w:r>
        <w:t xml:space="preserve"> tal i </w:t>
      </w:r>
      <w:proofErr w:type="spellStart"/>
      <w:r>
        <w:t>ein</w:t>
      </w:r>
      <w:proofErr w:type="spellEnd"/>
      <w:r>
        <w:t xml:space="preserve"> tabell, sortere </w:t>
      </w:r>
      <w:proofErr w:type="spellStart"/>
      <w:r>
        <w:t>dei</w:t>
      </w:r>
      <w:proofErr w:type="spellEnd"/>
      <w:r>
        <w:t xml:space="preserve"> og skrive ut den sorterte tabellen. (Normalt kan vi </w:t>
      </w:r>
      <w:proofErr w:type="spellStart"/>
      <w:r>
        <w:t>ikkje</w:t>
      </w:r>
      <w:proofErr w:type="spellEnd"/>
      <w:r>
        <w:t xml:space="preserve"> sortere komplekse tal, men </w:t>
      </w:r>
      <w:proofErr w:type="spellStart"/>
      <w:r>
        <w:t>sidan</w:t>
      </w:r>
      <w:proofErr w:type="spellEnd"/>
      <w:r>
        <w:t xml:space="preserve"> vi har definer operatoren </w:t>
      </w:r>
      <w:proofErr w:type="gramStart"/>
      <w:r>
        <w:t>&lt; ,</w:t>
      </w:r>
      <w:proofErr w:type="gramEnd"/>
      <w:r>
        <w:t xml:space="preserve"> kan vi her sortere </w:t>
      </w:r>
      <w:proofErr w:type="spellStart"/>
      <w:r>
        <w:t>dei</w:t>
      </w:r>
      <w:proofErr w:type="spellEnd"/>
      <w:r>
        <w:t xml:space="preserve"> etter absoluttverdi.) Programma skal </w:t>
      </w:r>
      <w:proofErr w:type="spellStart"/>
      <w:r>
        <w:t>innehalde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funksjon </w:t>
      </w:r>
      <w:proofErr w:type="gramStart"/>
      <w:r w:rsidRPr="003449EC">
        <w:rPr>
          <w:b/>
          <w:i/>
        </w:rPr>
        <w:t>Lag(</w:t>
      </w:r>
      <w:proofErr w:type="gramEnd"/>
      <w:r w:rsidRPr="003449EC">
        <w:rPr>
          <w:b/>
          <w:i/>
        </w:rPr>
        <w:t>)</w:t>
      </w:r>
      <w:r>
        <w:rPr>
          <w:b/>
          <w:i/>
        </w:rPr>
        <w:t xml:space="preserve"> </w:t>
      </w:r>
      <w:r>
        <w:t xml:space="preserve">som spør etter </w:t>
      </w:r>
      <w:proofErr w:type="spellStart"/>
      <w:r>
        <w:t>realdel</w:t>
      </w:r>
      <w:proofErr w:type="spellEnd"/>
      <w:r>
        <w:t xml:space="preserve"> og imaginærdel og returnerer </w:t>
      </w:r>
      <w:proofErr w:type="spellStart"/>
      <w:r>
        <w:t>eit</w:t>
      </w:r>
      <w:proofErr w:type="spellEnd"/>
      <w:r>
        <w:t xml:space="preserve"> kompleks tal, og </w:t>
      </w:r>
      <w:proofErr w:type="spellStart"/>
      <w:r>
        <w:t>ein</w:t>
      </w:r>
      <w:proofErr w:type="spellEnd"/>
      <w:r>
        <w:t xml:space="preserve"> funksjon </w:t>
      </w:r>
      <w:proofErr w:type="spellStart"/>
      <w:r w:rsidRPr="003449EC">
        <w:rPr>
          <w:b/>
          <w:i/>
        </w:rPr>
        <w:t>SkrivUt</w:t>
      </w:r>
      <w:proofErr w:type="spellEnd"/>
      <w:r w:rsidRPr="003449EC">
        <w:rPr>
          <w:b/>
          <w:i/>
        </w:rPr>
        <w:t>()</w:t>
      </w:r>
      <w:r>
        <w:t xml:space="preserve"> for utskrift av </w:t>
      </w:r>
      <w:proofErr w:type="spellStart"/>
      <w:r>
        <w:t>eit</w:t>
      </w:r>
      <w:proofErr w:type="spellEnd"/>
      <w:r>
        <w:t xml:space="preserve"> kompleks tal.</w:t>
      </w:r>
      <w:r w:rsidR="00014050">
        <w:t xml:space="preserve"> </w:t>
      </w:r>
    </w:p>
    <w:p w:rsidR="00014050" w:rsidRDefault="00014050" w:rsidP="009877EC">
      <w:pPr>
        <w:pStyle w:val="Listeavsnitt"/>
      </w:pPr>
    </w:p>
    <w:p w:rsidR="00014050" w:rsidRDefault="00014050" w:rsidP="00014050">
      <w:pPr>
        <w:pStyle w:val="Listeavsnitt"/>
        <w:numPr>
          <w:ilvl w:val="0"/>
          <w:numId w:val="31"/>
        </w:numPr>
      </w:pPr>
      <w:r>
        <w:t xml:space="preserve">Lag </w:t>
      </w:r>
      <w:proofErr w:type="spellStart"/>
      <w:r>
        <w:t>eit</w:t>
      </w:r>
      <w:proofErr w:type="spellEnd"/>
      <w:r>
        <w:t xml:space="preserve"> program </w:t>
      </w:r>
      <w:r w:rsidRPr="00014050">
        <w:rPr>
          <w:b/>
        </w:rPr>
        <w:t>KompleksTabell.cpp</w:t>
      </w:r>
      <w:r>
        <w:t xml:space="preserve"> til denne jobben. Alle </w:t>
      </w:r>
      <w:proofErr w:type="spellStart"/>
      <w:r>
        <w:t>variablane</w:t>
      </w:r>
      <w:proofErr w:type="spellEnd"/>
      <w:r>
        <w:t xml:space="preserve"> i hovedprogrammet skal ligge i det frie lageret. Start med å </w:t>
      </w:r>
      <w:proofErr w:type="spellStart"/>
      <w:r>
        <w:t>spørje</w:t>
      </w:r>
      <w:proofErr w:type="spellEnd"/>
      <w:r>
        <w:t xml:space="preserve"> kor mange tal tabellen skal </w:t>
      </w:r>
      <w:proofErr w:type="spellStart"/>
      <w:r>
        <w:t>innehalde</w:t>
      </w:r>
      <w:proofErr w:type="spellEnd"/>
      <w:r>
        <w:t>.</w:t>
      </w:r>
    </w:p>
    <w:p w:rsidR="009877EC" w:rsidRDefault="009877EC" w:rsidP="009877EC">
      <w:pPr>
        <w:pStyle w:val="Listeavsnitt"/>
      </w:pPr>
    </w:p>
    <w:p w:rsidR="009877EC" w:rsidRDefault="009877EC" w:rsidP="009877EC">
      <w:pPr>
        <w:pStyle w:val="Listeavsnitt"/>
        <w:numPr>
          <w:ilvl w:val="0"/>
          <w:numId w:val="31"/>
        </w:numPr>
      </w:pPr>
      <w:r>
        <w:t xml:space="preserve">Lag </w:t>
      </w:r>
      <w:proofErr w:type="spellStart"/>
      <w:r>
        <w:t>eit</w:t>
      </w:r>
      <w:proofErr w:type="spellEnd"/>
      <w:r>
        <w:t xml:space="preserve"> program </w:t>
      </w:r>
      <w:r>
        <w:rPr>
          <w:b/>
          <w:i/>
        </w:rPr>
        <w:t>KompleksVec</w:t>
      </w:r>
      <w:r w:rsidRPr="00547F3A">
        <w:rPr>
          <w:b/>
          <w:i/>
        </w:rPr>
        <w:t>tor.cpp</w:t>
      </w:r>
      <w:r>
        <w:t xml:space="preserve"> </w:t>
      </w:r>
      <w:r w:rsidR="00014050">
        <w:t>som utfører den samme</w:t>
      </w:r>
      <w:r>
        <w:t xml:space="preserve"> jobben. Programmet skal </w:t>
      </w:r>
      <w:proofErr w:type="gramStart"/>
      <w:r>
        <w:t xml:space="preserve">bruke  </w:t>
      </w:r>
      <w:r w:rsidRPr="00547F3A">
        <w:rPr>
          <w:b/>
        </w:rPr>
        <w:t>STL</w:t>
      </w:r>
      <w:proofErr w:type="gramEnd"/>
      <w:r w:rsidRPr="00547F3A">
        <w:rPr>
          <w:b/>
        </w:rPr>
        <w:t>-</w:t>
      </w:r>
      <w:proofErr w:type="spellStart"/>
      <w:r w:rsidRPr="00547F3A">
        <w:rPr>
          <w:b/>
        </w:rPr>
        <w:t>vector</w:t>
      </w:r>
      <w:proofErr w:type="spellEnd"/>
      <w:r w:rsidRPr="00547F3A">
        <w:rPr>
          <w:b/>
        </w:rPr>
        <w:t xml:space="preserve"> og –algoritmer</w:t>
      </w:r>
      <w:r>
        <w:t xml:space="preserve"> til sorteringa. </w:t>
      </w:r>
    </w:p>
    <w:p w:rsidR="009877EC" w:rsidRDefault="009877EC" w:rsidP="009877EC">
      <w:pPr>
        <w:pStyle w:val="Listeavsnitt"/>
      </w:pPr>
    </w:p>
    <w:p w:rsidR="009877EC" w:rsidRPr="00014050" w:rsidRDefault="009877EC" w:rsidP="000A595C">
      <w:pPr>
        <w:pStyle w:val="Listeavsnitt"/>
        <w:numPr>
          <w:ilvl w:val="0"/>
          <w:numId w:val="31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t xml:space="preserve">Lag </w:t>
      </w:r>
      <w:proofErr w:type="spellStart"/>
      <w:r>
        <w:t>eit</w:t>
      </w:r>
      <w:proofErr w:type="spellEnd"/>
      <w:r>
        <w:t xml:space="preserve"> program </w:t>
      </w:r>
      <w:r w:rsidRPr="00014050">
        <w:rPr>
          <w:b/>
          <w:i/>
        </w:rPr>
        <w:t>KompleksTemplate.cpp</w:t>
      </w:r>
      <w:r>
        <w:t xml:space="preserve"> til den samme jobben.</w:t>
      </w:r>
      <w:r w:rsidRPr="00547F3A">
        <w:t xml:space="preserve"> </w:t>
      </w:r>
      <w:r>
        <w:t xml:space="preserve">Programmet skal bruke templaten </w:t>
      </w:r>
      <w:r w:rsidRPr="00014050">
        <w:rPr>
          <w:b/>
          <w:i/>
        </w:rPr>
        <w:t>diverse</w:t>
      </w:r>
      <w:r>
        <w:t xml:space="preserve"> i TemplateSort.cpp til sorteringa. </w:t>
      </w:r>
      <w:bookmarkStart w:id="0" w:name="_GoBack"/>
      <w:bookmarkEnd w:id="0"/>
    </w:p>
    <w:p w:rsidR="009877EC" w:rsidRPr="003B04F7" w:rsidRDefault="009877EC" w:rsidP="00B7794D">
      <w:pPr>
        <w:spacing w:line="360" w:lineRule="auto"/>
        <w:ind w:left="732" w:firstLine="348"/>
      </w:pPr>
    </w:p>
    <w:sectPr w:rsidR="009877EC" w:rsidRPr="003B04F7">
      <w:headerReference w:type="default" r:id="rId7"/>
      <w:footerReference w:type="even" r:id="rId8"/>
      <w:footerReference w:type="default" r:id="rId9"/>
      <w:pgSz w:w="11906" w:h="16838"/>
      <w:pgMar w:top="1440" w:right="1416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0D0" w:rsidRDefault="00E820D0">
      <w:r>
        <w:separator/>
      </w:r>
    </w:p>
  </w:endnote>
  <w:endnote w:type="continuationSeparator" w:id="0">
    <w:p w:rsidR="00E820D0" w:rsidRDefault="00E82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76E" w:rsidRDefault="0038776E">
    <w:pPr>
      <w:pStyle w:val="Bunntekst"/>
      <w:framePr w:wrap="around" w:vAnchor="text" w:hAnchor="margin" w:xAlign="center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end"/>
    </w:r>
  </w:p>
  <w:p w:rsidR="0038776E" w:rsidRDefault="0038776E">
    <w:pPr>
      <w:pStyle w:val="Bunn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76E" w:rsidRDefault="0038776E">
    <w:pPr>
      <w:pStyle w:val="Bunntekst"/>
      <w:framePr w:wrap="around" w:vAnchor="text" w:hAnchor="margin" w:xAlign="center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separate"/>
    </w:r>
    <w:r w:rsidR="00014050">
      <w:rPr>
        <w:rStyle w:val="Sidetall"/>
        <w:noProof/>
      </w:rPr>
      <w:t>3</w:t>
    </w:r>
    <w:r>
      <w:rPr>
        <w:rStyle w:val="Sidetall"/>
      </w:rPr>
      <w:fldChar w:fldCharType="end"/>
    </w:r>
  </w:p>
  <w:p w:rsidR="0038776E" w:rsidRDefault="0038776E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0D0" w:rsidRDefault="00E820D0">
      <w:r>
        <w:separator/>
      </w:r>
    </w:p>
  </w:footnote>
  <w:footnote w:type="continuationSeparator" w:id="0">
    <w:p w:rsidR="00E820D0" w:rsidRDefault="00E820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76E" w:rsidRPr="006A1E89" w:rsidRDefault="0038776E" w:rsidP="006A1E89">
    <w:pPr>
      <w:pStyle w:val="Topptekst"/>
    </w:pPr>
    <w:r w:rsidRPr="006A1E89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964DD"/>
    <w:multiLevelType w:val="hybridMultilevel"/>
    <w:tmpl w:val="F43AE71C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65F2121"/>
    <w:multiLevelType w:val="multilevel"/>
    <w:tmpl w:val="3AB493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76497F"/>
    <w:multiLevelType w:val="hybridMultilevel"/>
    <w:tmpl w:val="AF8AC320"/>
    <w:lvl w:ilvl="0" w:tplc="0414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4A29B8"/>
    <w:multiLevelType w:val="hybridMultilevel"/>
    <w:tmpl w:val="2DE28B22"/>
    <w:lvl w:ilvl="0" w:tplc="9D80E0EA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81339D"/>
    <w:multiLevelType w:val="hybridMultilevel"/>
    <w:tmpl w:val="5BDA2848"/>
    <w:lvl w:ilvl="0" w:tplc="5B5A0954">
      <w:start w:val="3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9078D4"/>
    <w:multiLevelType w:val="multilevel"/>
    <w:tmpl w:val="9740154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A71802"/>
    <w:multiLevelType w:val="hybridMultilevel"/>
    <w:tmpl w:val="2190E28A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2FE2270"/>
    <w:multiLevelType w:val="singleLevel"/>
    <w:tmpl w:val="B7D62F28"/>
    <w:lvl w:ilvl="0">
      <w:start w:val="1"/>
      <w:numFmt w:val="lowerRoman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7441F11"/>
    <w:multiLevelType w:val="hybridMultilevel"/>
    <w:tmpl w:val="7F8807F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99B5166"/>
    <w:multiLevelType w:val="hybridMultilevel"/>
    <w:tmpl w:val="025E0882"/>
    <w:lvl w:ilvl="0" w:tplc="041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A97683"/>
    <w:multiLevelType w:val="hybridMultilevel"/>
    <w:tmpl w:val="13608884"/>
    <w:lvl w:ilvl="0" w:tplc="A33C9E98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93F6B928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F04CCD"/>
    <w:multiLevelType w:val="hybridMultilevel"/>
    <w:tmpl w:val="9740154E"/>
    <w:lvl w:ilvl="0" w:tplc="041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41660E8"/>
    <w:multiLevelType w:val="singleLevel"/>
    <w:tmpl w:val="F58ECEA8"/>
    <w:lvl w:ilvl="0">
      <w:start w:val="2"/>
      <w:numFmt w:val="lowerRoman"/>
      <w:lvlText w:val="(%1)"/>
      <w:lvlJc w:val="left"/>
      <w:pPr>
        <w:tabs>
          <w:tab w:val="num" w:pos="1077"/>
        </w:tabs>
        <w:ind w:left="1077" w:hanging="720"/>
      </w:pPr>
      <w:rPr>
        <w:rFonts w:hint="default"/>
      </w:rPr>
    </w:lvl>
  </w:abstractNum>
  <w:abstractNum w:abstractNumId="13" w15:restartNumberingAfterBreak="0">
    <w:nsid w:val="3E1573EE"/>
    <w:multiLevelType w:val="hybridMultilevel"/>
    <w:tmpl w:val="A128F46C"/>
    <w:lvl w:ilvl="0" w:tplc="041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364F3E"/>
    <w:multiLevelType w:val="hybridMultilevel"/>
    <w:tmpl w:val="0580750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F5086"/>
    <w:multiLevelType w:val="singleLevel"/>
    <w:tmpl w:val="AE6AC62C"/>
    <w:lvl w:ilvl="0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4B055546"/>
    <w:multiLevelType w:val="hybridMultilevel"/>
    <w:tmpl w:val="B088DFF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4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4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5764645"/>
    <w:multiLevelType w:val="hybridMultilevel"/>
    <w:tmpl w:val="DA64E262"/>
    <w:lvl w:ilvl="0" w:tplc="9B489412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80B6EE2"/>
    <w:multiLevelType w:val="singleLevel"/>
    <w:tmpl w:val="7F5A277C"/>
    <w:lvl w:ilvl="0">
      <w:start w:val="1"/>
      <w:numFmt w:val="lowerLetter"/>
      <w:lvlText w:val="%1)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19" w15:restartNumberingAfterBreak="0">
    <w:nsid w:val="60F97106"/>
    <w:multiLevelType w:val="hybridMultilevel"/>
    <w:tmpl w:val="6B6CA8DE"/>
    <w:lvl w:ilvl="0" w:tplc="EAF096C0">
      <w:start w:val="1"/>
      <w:numFmt w:val="lowerLetter"/>
      <w:pStyle w:val="Punktliste"/>
      <w:lvlText w:val="%1)"/>
      <w:lvlJc w:val="left"/>
      <w:pPr>
        <w:tabs>
          <w:tab w:val="num" w:pos="3225"/>
        </w:tabs>
        <w:ind w:left="3225" w:hanging="705"/>
      </w:pPr>
      <w:rPr>
        <w:rFonts w:hint="default"/>
      </w:rPr>
    </w:lvl>
    <w:lvl w:ilvl="1" w:tplc="F10629E2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 w15:restartNumberingAfterBreak="0">
    <w:nsid w:val="61332045"/>
    <w:multiLevelType w:val="hybridMultilevel"/>
    <w:tmpl w:val="4190AD22"/>
    <w:lvl w:ilvl="0" w:tplc="728010CC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1610CB1"/>
    <w:multiLevelType w:val="hybridMultilevel"/>
    <w:tmpl w:val="138428F6"/>
    <w:lvl w:ilvl="0" w:tplc="4462EFF4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18862EE"/>
    <w:multiLevelType w:val="hybridMultilevel"/>
    <w:tmpl w:val="D3E45FC6"/>
    <w:lvl w:ilvl="0" w:tplc="E3862EB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5647B8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28010CC">
      <w:start w:val="4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43218AF"/>
    <w:multiLevelType w:val="singleLevel"/>
    <w:tmpl w:val="4202C2A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6354244"/>
    <w:multiLevelType w:val="hybridMultilevel"/>
    <w:tmpl w:val="CF30E9CC"/>
    <w:lvl w:ilvl="0" w:tplc="041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BDE78BC"/>
    <w:multiLevelType w:val="hybridMultilevel"/>
    <w:tmpl w:val="EA6E354C"/>
    <w:lvl w:ilvl="0" w:tplc="94364BDE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DF7C8A"/>
    <w:multiLevelType w:val="hybridMultilevel"/>
    <w:tmpl w:val="1CC06966"/>
    <w:lvl w:ilvl="0" w:tplc="32928D02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537DCF"/>
    <w:multiLevelType w:val="singleLevel"/>
    <w:tmpl w:val="9B0EFBCE"/>
    <w:lvl w:ilvl="0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8" w15:restartNumberingAfterBreak="0">
    <w:nsid w:val="769A356E"/>
    <w:multiLevelType w:val="hybridMultilevel"/>
    <w:tmpl w:val="CF7081B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AA4937"/>
    <w:multiLevelType w:val="hybridMultilevel"/>
    <w:tmpl w:val="F17818AC"/>
    <w:lvl w:ilvl="0" w:tplc="0414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E8170CA"/>
    <w:multiLevelType w:val="hybridMultilevel"/>
    <w:tmpl w:val="9DE26604"/>
    <w:lvl w:ilvl="0" w:tplc="0414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0"/>
  </w:num>
  <w:num w:numId="3">
    <w:abstractNumId w:val="27"/>
  </w:num>
  <w:num w:numId="4">
    <w:abstractNumId w:val="23"/>
  </w:num>
  <w:num w:numId="5">
    <w:abstractNumId w:val="7"/>
  </w:num>
  <w:num w:numId="6">
    <w:abstractNumId w:val="18"/>
  </w:num>
  <w:num w:numId="7">
    <w:abstractNumId w:val="12"/>
  </w:num>
  <w:num w:numId="8">
    <w:abstractNumId w:val="11"/>
  </w:num>
  <w:num w:numId="9">
    <w:abstractNumId w:val="15"/>
  </w:num>
  <w:num w:numId="10">
    <w:abstractNumId w:val="5"/>
  </w:num>
  <w:num w:numId="11">
    <w:abstractNumId w:val="13"/>
  </w:num>
  <w:num w:numId="12">
    <w:abstractNumId w:val="10"/>
  </w:num>
  <w:num w:numId="13">
    <w:abstractNumId w:val="17"/>
  </w:num>
  <w:num w:numId="14">
    <w:abstractNumId w:val="25"/>
  </w:num>
  <w:num w:numId="15">
    <w:abstractNumId w:val="19"/>
  </w:num>
  <w:num w:numId="16">
    <w:abstractNumId w:val="29"/>
  </w:num>
  <w:num w:numId="17">
    <w:abstractNumId w:val="21"/>
  </w:num>
  <w:num w:numId="18">
    <w:abstractNumId w:val="26"/>
  </w:num>
  <w:num w:numId="19">
    <w:abstractNumId w:val="24"/>
  </w:num>
  <w:num w:numId="20">
    <w:abstractNumId w:val="9"/>
  </w:num>
  <w:num w:numId="21">
    <w:abstractNumId w:val="22"/>
  </w:num>
  <w:num w:numId="22">
    <w:abstractNumId w:val="2"/>
  </w:num>
  <w:num w:numId="23">
    <w:abstractNumId w:val="3"/>
  </w:num>
  <w:num w:numId="24">
    <w:abstractNumId w:val="0"/>
  </w:num>
  <w:num w:numId="25">
    <w:abstractNumId w:val="8"/>
  </w:num>
  <w:num w:numId="26">
    <w:abstractNumId w:val="16"/>
  </w:num>
  <w:num w:numId="27">
    <w:abstractNumId w:val="6"/>
  </w:num>
  <w:num w:numId="28">
    <w:abstractNumId w:val="1"/>
  </w:num>
  <w:num w:numId="29">
    <w:abstractNumId w:val="20"/>
  </w:num>
  <w:num w:numId="30">
    <w:abstractNumId w:val="14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activeWritingStyle w:appName="MSWord" w:lang="nb-NO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730"/>
    <w:rsid w:val="00014050"/>
    <w:rsid w:val="00041EA7"/>
    <w:rsid w:val="00045C20"/>
    <w:rsid w:val="00053D23"/>
    <w:rsid w:val="0006021D"/>
    <w:rsid w:val="00092BF7"/>
    <w:rsid w:val="000A1AC9"/>
    <w:rsid w:val="000B2D37"/>
    <w:rsid w:val="000B6A5F"/>
    <w:rsid w:val="000D3327"/>
    <w:rsid w:val="000D44AD"/>
    <w:rsid w:val="000D53AB"/>
    <w:rsid w:val="000E2657"/>
    <w:rsid w:val="000E7F54"/>
    <w:rsid w:val="000F139F"/>
    <w:rsid w:val="000F7C4D"/>
    <w:rsid w:val="00111093"/>
    <w:rsid w:val="00122B71"/>
    <w:rsid w:val="00122F86"/>
    <w:rsid w:val="00160D98"/>
    <w:rsid w:val="001B416B"/>
    <w:rsid w:val="001C780B"/>
    <w:rsid w:val="001D691F"/>
    <w:rsid w:val="00216FB6"/>
    <w:rsid w:val="00220CA4"/>
    <w:rsid w:val="00224A9C"/>
    <w:rsid w:val="00230DDE"/>
    <w:rsid w:val="00235A40"/>
    <w:rsid w:val="0024606C"/>
    <w:rsid w:val="002832FA"/>
    <w:rsid w:val="0028333E"/>
    <w:rsid w:val="002A2981"/>
    <w:rsid w:val="002D7C9F"/>
    <w:rsid w:val="002E1D45"/>
    <w:rsid w:val="002E4826"/>
    <w:rsid w:val="003349AD"/>
    <w:rsid w:val="00337813"/>
    <w:rsid w:val="00351730"/>
    <w:rsid w:val="00356183"/>
    <w:rsid w:val="003678A5"/>
    <w:rsid w:val="00385905"/>
    <w:rsid w:val="0038776E"/>
    <w:rsid w:val="003931AE"/>
    <w:rsid w:val="00396138"/>
    <w:rsid w:val="003B04F7"/>
    <w:rsid w:val="003C0349"/>
    <w:rsid w:val="003E179F"/>
    <w:rsid w:val="004107CC"/>
    <w:rsid w:val="00422F57"/>
    <w:rsid w:val="004754D1"/>
    <w:rsid w:val="00497F2B"/>
    <w:rsid w:val="004A1238"/>
    <w:rsid w:val="004A2252"/>
    <w:rsid w:val="004A5EFB"/>
    <w:rsid w:val="004D170A"/>
    <w:rsid w:val="0050254C"/>
    <w:rsid w:val="00504A53"/>
    <w:rsid w:val="00510435"/>
    <w:rsid w:val="00514528"/>
    <w:rsid w:val="005266CA"/>
    <w:rsid w:val="0054596F"/>
    <w:rsid w:val="0055195D"/>
    <w:rsid w:val="00555FD5"/>
    <w:rsid w:val="0057203F"/>
    <w:rsid w:val="00577319"/>
    <w:rsid w:val="00594293"/>
    <w:rsid w:val="005A5FB1"/>
    <w:rsid w:val="005B643D"/>
    <w:rsid w:val="005E0D5C"/>
    <w:rsid w:val="005E625C"/>
    <w:rsid w:val="006041F6"/>
    <w:rsid w:val="006148C0"/>
    <w:rsid w:val="00621ABE"/>
    <w:rsid w:val="00621F3A"/>
    <w:rsid w:val="00634CD6"/>
    <w:rsid w:val="00641C0F"/>
    <w:rsid w:val="00654368"/>
    <w:rsid w:val="0066266E"/>
    <w:rsid w:val="006675F2"/>
    <w:rsid w:val="00670E34"/>
    <w:rsid w:val="006A1E89"/>
    <w:rsid w:val="006C6A28"/>
    <w:rsid w:val="006E369C"/>
    <w:rsid w:val="006E6762"/>
    <w:rsid w:val="007043AE"/>
    <w:rsid w:val="00705696"/>
    <w:rsid w:val="0071538E"/>
    <w:rsid w:val="00735DEB"/>
    <w:rsid w:val="00737E5C"/>
    <w:rsid w:val="00750EDF"/>
    <w:rsid w:val="00765FE5"/>
    <w:rsid w:val="007666BC"/>
    <w:rsid w:val="007764A0"/>
    <w:rsid w:val="00777875"/>
    <w:rsid w:val="00786392"/>
    <w:rsid w:val="00797C4F"/>
    <w:rsid w:val="007A057E"/>
    <w:rsid w:val="007D7208"/>
    <w:rsid w:val="007E1D9C"/>
    <w:rsid w:val="007F1BAC"/>
    <w:rsid w:val="007F2678"/>
    <w:rsid w:val="008046F5"/>
    <w:rsid w:val="008239C7"/>
    <w:rsid w:val="00837CE3"/>
    <w:rsid w:val="00857CE1"/>
    <w:rsid w:val="00867966"/>
    <w:rsid w:val="00881D37"/>
    <w:rsid w:val="0089519F"/>
    <w:rsid w:val="008D2AAB"/>
    <w:rsid w:val="008F05CA"/>
    <w:rsid w:val="008F1949"/>
    <w:rsid w:val="009078C8"/>
    <w:rsid w:val="00944C0C"/>
    <w:rsid w:val="00957EA4"/>
    <w:rsid w:val="009633F9"/>
    <w:rsid w:val="0096649C"/>
    <w:rsid w:val="009815F6"/>
    <w:rsid w:val="009877EC"/>
    <w:rsid w:val="009B01CD"/>
    <w:rsid w:val="009B539A"/>
    <w:rsid w:val="009B61BB"/>
    <w:rsid w:val="009C004C"/>
    <w:rsid w:val="009F098C"/>
    <w:rsid w:val="00A00321"/>
    <w:rsid w:val="00A41A2D"/>
    <w:rsid w:val="00A457AA"/>
    <w:rsid w:val="00A5732A"/>
    <w:rsid w:val="00A7368B"/>
    <w:rsid w:val="00A828FB"/>
    <w:rsid w:val="00AB793D"/>
    <w:rsid w:val="00AC5C18"/>
    <w:rsid w:val="00AC798B"/>
    <w:rsid w:val="00AE1C2F"/>
    <w:rsid w:val="00B62054"/>
    <w:rsid w:val="00B64621"/>
    <w:rsid w:val="00B64F50"/>
    <w:rsid w:val="00B678A9"/>
    <w:rsid w:val="00B7794D"/>
    <w:rsid w:val="00BA0CA1"/>
    <w:rsid w:val="00BA1DC8"/>
    <w:rsid w:val="00BA75D0"/>
    <w:rsid w:val="00BA7E80"/>
    <w:rsid w:val="00BB3040"/>
    <w:rsid w:val="00BC19D0"/>
    <w:rsid w:val="00BD05FA"/>
    <w:rsid w:val="00BD3EF2"/>
    <w:rsid w:val="00BE0661"/>
    <w:rsid w:val="00BE0758"/>
    <w:rsid w:val="00BE0781"/>
    <w:rsid w:val="00C037C3"/>
    <w:rsid w:val="00C06574"/>
    <w:rsid w:val="00C122FD"/>
    <w:rsid w:val="00C21805"/>
    <w:rsid w:val="00C45774"/>
    <w:rsid w:val="00C51CAE"/>
    <w:rsid w:val="00C53EA0"/>
    <w:rsid w:val="00C65590"/>
    <w:rsid w:val="00C86CB4"/>
    <w:rsid w:val="00C94E11"/>
    <w:rsid w:val="00CA4D72"/>
    <w:rsid w:val="00CB0299"/>
    <w:rsid w:val="00CC4CCD"/>
    <w:rsid w:val="00CD1015"/>
    <w:rsid w:val="00CD62FC"/>
    <w:rsid w:val="00CF49C6"/>
    <w:rsid w:val="00D04A2C"/>
    <w:rsid w:val="00D12E45"/>
    <w:rsid w:val="00D2264F"/>
    <w:rsid w:val="00D36BD1"/>
    <w:rsid w:val="00D477E3"/>
    <w:rsid w:val="00DA044A"/>
    <w:rsid w:val="00DA557B"/>
    <w:rsid w:val="00DA7FBF"/>
    <w:rsid w:val="00E07FA3"/>
    <w:rsid w:val="00E13F06"/>
    <w:rsid w:val="00E14E67"/>
    <w:rsid w:val="00E51E92"/>
    <w:rsid w:val="00E547D1"/>
    <w:rsid w:val="00E676F6"/>
    <w:rsid w:val="00E820D0"/>
    <w:rsid w:val="00E834B2"/>
    <w:rsid w:val="00E86FA4"/>
    <w:rsid w:val="00E96825"/>
    <w:rsid w:val="00EB2E90"/>
    <w:rsid w:val="00F030AB"/>
    <w:rsid w:val="00F15085"/>
    <w:rsid w:val="00F16AEA"/>
    <w:rsid w:val="00F366B3"/>
    <w:rsid w:val="00F3770C"/>
    <w:rsid w:val="00F428F2"/>
    <w:rsid w:val="00F51F77"/>
    <w:rsid w:val="00F54D44"/>
    <w:rsid w:val="00F64D5D"/>
    <w:rsid w:val="00F725DB"/>
    <w:rsid w:val="00F73CD1"/>
    <w:rsid w:val="00FA2027"/>
    <w:rsid w:val="00FA548E"/>
    <w:rsid w:val="00FD6BB6"/>
    <w:rsid w:val="00FE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91044CE8-59AF-4405-A99F-850EAEC9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qFormat/>
    <w:pPr>
      <w:keepNext/>
      <w:spacing w:line="360" w:lineRule="auto"/>
      <w:jc w:val="center"/>
      <w:outlineLvl w:val="0"/>
    </w:pPr>
    <w:rPr>
      <w:rFonts w:ascii="Times" w:hAnsi="Times"/>
      <w:b/>
      <w:szCs w:val="20"/>
      <w:lang w:eastAsia="en-US"/>
    </w:rPr>
  </w:style>
  <w:style w:type="paragraph" w:styleId="Overskrift2">
    <w:name w:val="heading 2"/>
    <w:basedOn w:val="Normal"/>
    <w:next w:val="Normal"/>
    <w:qFormat/>
    <w:pPr>
      <w:keepNext/>
      <w:spacing w:line="480" w:lineRule="auto"/>
      <w:jc w:val="center"/>
      <w:outlineLvl w:val="1"/>
    </w:pPr>
    <w:rPr>
      <w:rFonts w:ascii="Times" w:hAnsi="Times"/>
      <w:sz w:val="32"/>
      <w:szCs w:val="20"/>
      <w:lang w:eastAsia="en-US"/>
    </w:rPr>
  </w:style>
  <w:style w:type="paragraph" w:styleId="Overskrift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Overskrift4">
    <w:name w:val="heading 4"/>
    <w:basedOn w:val="Normal"/>
    <w:next w:val="Normal"/>
    <w:qFormat/>
    <w:pPr>
      <w:keepNext/>
      <w:spacing w:after="120" w:line="360" w:lineRule="auto"/>
      <w:outlineLvl w:val="3"/>
    </w:pPr>
    <w:rPr>
      <w:rFonts w:ascii="Times" w:hAnsi="Times"/>
      <w:i/>
      <w:iCs/>
      <w:szCs w:val="20"/>
      <w:lang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pPr>
      <w:tabs>
        <w:tab w:val="center" w:pos="4536"/>
        <w:tab w:val="right" w:pos="9072"/>
      </w:tabs>
    </w:pPr>
    <w:rPr>
      <w:rFonts w:ascii="Times" w:hAnsi="Times"/>
      <w:szCs w:val="20"/>
      <w:lang w:eastAsia="en-US"/>
    </w:rPr>
  </w:style>
  <w:style w:type="paragraph" w:styleId="Bunntekst">
    <w:name w:val="footer"/>
    <w:basedOn w:val="Normal"/>
    <w:pPr>
      <w:tabs>
        <w:tab w:val="center" w:pos="4153"/>
        <w:tab w:val="right" w:pos="8306"/>
      </w:tabs>
    </w:pPr>
  </w:style>
  <w:style w:type="character" w:styleId="Sidetall">
    <w:name w:val="page number"/>
    <w:basedOn w:val="Standardskriftforavsnitt"/>
  </w:style>
  <w:style w:type="table" w:styleId="Tabellrutenett">
    <w:name w:val="Table Grid"/>
    <w:basedOn w:val="Vanligtabell"/>
    <w:rsid w:val="00957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rdtekstpaaflgende">
    <w:name w:val="Brødtekst paafølgende"/>
    <w:basedOn w:val="Brdtekst"/>
    <w:rsid w:val="004A1238"/>
    <w:pPr>
      <w:spacing w:before="60" w:after="60"/>
    </w:pPr>
    <w:rPr>
      <w:szCs w:val="20"/>
    </w:rPr>
  </w:style>
  <w:style w:type="paragraph" w:styleId="Brdtekst">
    <w:name w:val="Body Text"/>
    <w:basedOn w:val="Normal"/>
    <w:rsid w:val="004A1238"/>
    <w:pPr>
      <w:spacing w:after="120"/>
    </w:pPr>
  </w:style>
  <w:style w:type="paragraph" w:styleId="Punktliste">
    <w:name w:val="List Bullet"/>
    <w:basedOn w:val="Normal"/>
    <w:autoRedefine/>
    <w:rsid w:val="00E13F06"/>
    <w:pPr>
      <w:numPr>
        <w:numId w:val="15"/>
      </w:numPr>
    </w:pPr>
  </w:style>
  <w:style w:type="paragraph" w:customStyle="1" w:styleId="Listeavsnitt1">
    <w:name w:val="Listeavsnitt1"/>
    <w:basedOn w:val="Normal"/>
    <w:rsid w:val="000B2D37"/>
    <w:pPr>
      <w:ind w:left="720"/>
      <w:contextualSpacing/>
    </w:pPr>
  </w:style>
  <w:style w:type="character" w:styleId="Hyperkobling">
    <w:name w:val="Hyperlink"/>
    <w:basedOn w:val="Standardskriftforavsnitt"/>
    <w:rsid w:val="000B2D37"/>
    <w:rPr>
      <w:rFonts w:cs="Times New Roman"/>
      <w:color w:val="0000FF"/>
      <w:u w:val="single"/>
    </w:rPr>
  </w:style>
  <w:style w:type="paragraph" w:styleId="Bobletekst">
    <w:name w:val="Balloon Text"/>
    <w:basedOn w:val="Normal"/>
    <w:link w:val="BobletekstTegn"/>
    <w:rsid w:val="000D3327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0D3327"/>
    <w:rPr>
      <w:rFonts w:ascii="Tahoma" w:hAnsi="Tahoma" w:cs="Tahoma"/>
      <w:sz w:val="16"/>
      <w:szCs w:val="16"/>
    </w:rPr>
  </w:style>
  <w:style w:type="paragraph" w:styleId="Listeavsnitt">
    <w:name w:val="List Paragraph"/>
    <w:basedOn w:val="Normal"/>
    <w:uiPriority w:val="34"/>
    <w:qFormat/>
    <w:rsid w:val="00987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FBD5F27A.dotm</Template>
  <TotalTime>11</TotalTime>
  <Pages>3</Pages>
  <Words>480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SJØKRIGSSKOLEN</vt:lpstr>
    </vt:vector>
  </TitlesOfParts>
  <Company>SKSK</Company>
  <LinksUpToDate>false</LinksUpToDate>
  <CharactersWithSpaces>3226</CharactersWithSpaces>
  <SharedDoc>false</SharedDoc>
  <HLinks>
    <vt:vector size="6" baseType="variant">
      <vt:variant>
        <vt:i4>524362</vt:i4>
      </vt:variant>
      <vt:variant>
        <vt:i4>0</vt:i4>
      </vt:variant>
      <vt:variant>
        <vt:i4>0</vt:i4>
      </vt:variant>
      <vt:variant>
        <vt:i4>5</vt:i4>
      </vt:variant>
      <vt:variant>
        <vt:lpwstr>http://www.bt.no/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SJØKRIGSSKOLEN</dc:title>
  <dc:creator>Harald Totland</dc:creator>
  <cp:lastModifiedBy>Tveita, Lars Olav</cp:lastModifiedBy>
  <cp:revision>4</cp:revision>
  <cp:lastPrinted>2010-12-16T07:06:00Z</cp:lastPrinted>
  <dcterms:created xsi:type="dcterms:W3CDTF">2017-04-04T07:03:00Z</dcterms:created>
  <dcterms:modified xsi:type="dcterms:W3CDTF">2017-04-04T07:13:00Z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