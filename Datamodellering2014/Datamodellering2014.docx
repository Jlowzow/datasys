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>
        <w:rPr>
          <w:noProof/>
          <w:sz w:val="20"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8C747" wp14:editId="18A1E389">
                <wp:simplePos x="0" y="0"/>
                <wp:positionH relativeFrom="column">
                  <wp:posOffset>3767455</wp:posOffset>
                </wp:positionH>
                <wp:positionV relativeFrom="paragraph">
                  <wp:posOffset>-604520</wp:posOffset>
                </wp:positionV>
                <wp:extent cx="2114550" cy="695325"/>
                <wp:effectExtent l="635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B4935" id="Rectangle 2" o:spid="_x0000_s1026" style="position:absolute;margin-left:296.65pt;margin-top:-47.6pt;width:166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" stroked="f"/>
            </w:pict>
          </mc:Fallback>
        </mc:AlternateContent>
      </w:r>
      <w:r>
        <w:t>SJØKRIGSSKOLEN</w:t>
      </w:r>
    </w:p>
    <w:p w:rsidR="000064BF" w:rsidRDefault="000064BF" w:rsidP="000064BF">
      <w:pPr>
        <w:spacing w:line="360" w:lineRule="auto"/>
      </w:pPr>
      <w:r>
        <w:t>Fredag 16. mai 2014</w:t>
      </w:r>
    </w:p>
    <w:p w:rsidR="000064BF" w:rsidRDefault="000064BF" w:rsidP="000064BF">
      <w:pPr>
        <w:spacing w:line="360" w:lineRule="auto"/>
      </w:pPr>
    </w:p>
    <w:p w:rsidR="000064BF" w:rsidRDefault="000064BF" w:rsidP="000064BF">
      <w:pPr>
        <w:pStyle w:val="Overskrift1"/>
        <w:rPr>
          <w:bCs/>
          <w:sz w:val="36"/>
        </w:rPr>
      </w:pPr>
      <w:r>
        <w:rPr>
          <w:bCs/>
          <w:sz w:val="36"/>
        </w:rPr>
        <w:t>Eksamen våren 2014</w:t>
      </w:r>
    </w:p>
    <w:p w:rsidR="000064BF" w:rsidRPr="0084226B" w:rsidRDefault="000064BF" w:rsidP="000064BF">
      <w:pPr>
        <w:pStyle w:val="Overskrift1"/>
        <w:rPr>
          <w:bCs/>
          <w:sz w:val="36"/>
        </w:rPr>
      </w:pPr>
      <w:r>
        <w:rPr>
          <w:bCs/>
          <w:sz w:val="36"/>
        </w:rPr>
        <w:t>TD 2050</w:t>
      </w:r>
    </w:p>
    <w:p w:rsidR="000064BF" w:rsidRDefault="000064BF" w:rsidP="000064BF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Datasystemer – skriftlig</w:t>
      </w:r>
    </w:p>
    <w:p w:rsidR="000064BF" w:rsidRDefault="000064BF" w:rsidP="000064BF">
      <w:pPr>
        <w:pStyle w:val="Overskrift2"/>
        <w:spacing w:line="360" w:lineRule="auto"/>
        <w:rPr>
          <w:b/>
          <w:bCs/>
          <w:sz w:val="36"/>
        </w:rPr>
      </w:pPr>
      <w:r>
        <w:rPr>
          <w:b/>
          <w:bCs/>
          <w:sz w:val="36"/>
        </w:rPr>
        <w:t>Klasse M-ED2, I-ED2</w:t>
      </w:r>
    </w:p>
    <w:p w:rsidR="000064BF" w:rsidRDefault="000064BF" w:rsidP="000064BF">
      <w:pPr>
        <w:spacing w:line="360" w:lineRule="auto"/>
      </w:pPr>
      <w:r>
        <w:t>TILLATT TID:</w:t>
      </w:r>
      <w:r>
        <w:tab/>
      </w:r>
      <w:r>
        <w:tab/>
        <w:t>5 timer</w:t>
      </w:r>
    </w:p>
    <w:p w:rsidR="000064BF" w:rsidRPr="00B42F73" w:rsidRDefault="000064BF" w:rsidP="000064BF">
      <w:pPr>
        <w:tabs>
          <w:tab w:val="left" w:pos="-720"/>
        </w:tabs>
        <w:suppressAutoHyphens/>
      </w:pPr>
      <w:r>
        <w:t>HJELPEMIDLER:</w:t>
      </w:r>
      <w:r>
        <w:tab/>
      </w:r>
      <w:r>
        <w:tab/>
      </w:r>
      <w:r w:rsidRPr="00B42F73">
        <w:t>Lærebok</w:t>
      </w:r>
      <w:r w:rsidRPr="00B42F73">
        <w:tab/>
        <w:t>Programmering i C++</w:t>
      </w:r>
    </w:p>
    <w:p w:rsidR="000064BF" w:rsidRDefault="000064BF" w:rsidP="000064BF">
      <w:pPr>
        <w:spacing w:line="360" w:lineRule="auto"/>
      </w:pPr>
    </w:p>
    <w:p w:rsidR="000064BF" w:rsidRPr="00B42F73" w:rsidRDefault="000064BF" w:rsidP="000064BF">
      <w:pPr>
        <w:tabs>
          <w:tab w:val="left" w:pos="-720"/>
        </w:tabs>
        <w:suppressAutoHyphens/>
        <w:rPr>
          <w:b/>
        </w:rPr>
      </w:pPr>
      <w:r w:rsidRPr="00B42F73">
        <w:rPr>
          <w:b/>
        </w:rPr>
        <w:t xml:space="preserve">Svar på </w:t>
      </w:r>
      <w:r>
        <w:rPr>
          <w:b/>
        </w:rPr>
        <w:t>emnet «Operativsystemer med mer»</w:t>
      </w:r>
      <w:r w:rsidRPr="00B42F73">
        <w:rPr>
          <w:b/>
        </w:rPr>
        <w:t xml:space="preserve"> </w:t>
      </w:r>
      <w:r>
        <w:rPr>
          <w:b/>
        </w:rPr>
        <w:t>og emnet «Datamodellering» oppgave 2a) og 3</w:t>
      </w:r>
      <w:r w:rsidRPr="00B42F73">
        <w:rPr>
          <w:b/>
        </w:rPr>
        <w:t xml:space="preserve"> skal lever</w:t>
      </w:r>
      <w:r>
        <w:rPr>
          <w:b/>
        </w:rPr>
        <w:t>es</w:t>
      </w:r>
      <w:r w:rsidRPr="00B42F73">
        <w:rPr>
          <w:b/>
        </w:rPr>
        <w:t xml:space="preserve"> på ark.</w:t>
      </w:r>
    </w:p>
    <w:p w:rsidR="000064BF" w:rsidRDefault="000064BF" w:rsidP="000064BF">
      <w:pPr>
        <w:tabs>
          <w:tab w:val="left" w:pos="-720"/>
        </w:tabs>
        <w:suppressAutoHyphens/>
      </w:pPr>
      <w:r>
        <w:rPr>
          <w:b/>
        </w:rPr>
        <w:t>Svar på emnet «Datamodellering» oppgave  1 , 2 b) og 2c) skal leveres på USB-penn.</w:t>
      </w:r>
    </w:p>
    <w:p w:rsidR="000064BF" w:rsidRDefault="000064BF" w:rsidP="000064BF">
      <w:pPr>
        <w:tabs>
          <w:tab w:val="left" w:pos="-720"/>
        </w:tabs>
        <w:suppressAutoHyphens/>
      </w:pPr>
      <w:r>
        <w:t xml:space="preserve">Oppgavetekst og testprogram ligger på USB-pinne merka Kand. Nr.  Før på ditt kandidatnummer på pinnen.  Dette er også innleveringspinne. Start med å kopiere alle filer fra denne pinnen inn i katalogen </w:t>
      </w:r>
      <w:r w:rsidRPr="00867037">
        <w:rPr>
          <w:b/>
        </w:rPr>
        <w:t>C:\Data</w:t>
      </w:r>
      <w:r>
        <w:t xml:space="preserve">. Du må eventuelt lage katalogen først. </w:t>
      </w:r>
      <w:r>
        <w:rPr>
          <w:b/>
        </w:rPr>
        <w:t>Bruk denne katalogen som arbeidskatalog for programmeringsoppgavene under eksamen</w:t>
      </w:r>
      <w:r>
        <w:t>.</w:t>
      </w:r>
    </w:p>
    <w:p w:rsidR="000064BF" w:rsidRDefault="000064BF" w:rsidP="000064BF">
      <w:pPr>
        <w:tabs>
          <w:tab w:val="left" w:pos="-720"/>
        </w:tabs>
        <w:suppressAutoHyphens/>
      </w:pPr>
    </w:p>
    <w:p w:rsidR="000064BF" w:rsidRDefault="000064BF" w:rsidP="000064BF">
      <w:pPr>
        <w:tabs>
          <w:tab w:val="left" w:pos="-720"/>
        </w:tabs>
        <w:suppressAutoHyphens/>
      </w:pPr>
      <w:r>
        <w:t xml:space="preserve"> </w:t>
      </w:r>
      <w:r w:rsidRPr="00A63651">
        <w:t>Start Micros</w:t>
      </w:r>
      <w:r>
        <w:t>oft Visual Studio 2010 og lag e</w:t>
      </w:r>
      <w:r w:rsidRPr="00A63651">
        <w:t xml:space="preserve">t C++-prosjekt  </w:t>
      </w:r>
      <w:r w:rsidRPr="00A63651">
        <w:rPr>
          <w:b/>
        </w:rPr>
        <w:t>PROVE</w:t>
      </w:r>
      <w:r w:rsidRPr="00A63651">
        <w:t xml:space="preserve"> </w:t>
      </w:r>
      <w:r w:rsidRPr="00A63651">
        <w:rPr>
          <w:b/>
        </w:rPr>
        <w:t>som skal ligg</w:t>
      </w:r>
      <w:r>
        <w:rPr>
          <w:b/>
        </w:rPr>
        <w:t>e</w:t>
      </w:r>
      <w:r w:rsidRPr="00A63651">
        <w:rPr>
          <w:b/>
        </w:rPr>
        <w:t xml:space="preserve"> på C:\Data\</w:t>
      </w:r>
      <w:r w:rsidRPr="00A63651">
        <w:t>. Alle program skal legg</w:t>
      </w:r>
      <w:r>
        <w:t>es</w:t>
      </w:r>
      <w:r w:rsidRPr="00A63651">
        <w:t xml:space="preserve"> inn i dette prosjektet for kompilering og k</w:t>
      </w:r>
      <w:r>
        <w:t>jø</w:t>
      </w:r>
      <w:r w:rsidRPr="00A63651">
        <w:t>ring</w:t>
      </w:r>
      <w:r>
        <w:t>.</w:t>
      </w:r>
    </w:p>
    <w:p w:rsidR="000064BF" w:rsidRDefault="000064BF" w:rsidP="000064BF">
      <w:pPr>
        <w:tabs>
          <w:tab w:val="left" w:pos="-720"/>
        </w:tabs>
        <w:suppressAutoHyphens/>
      </w:pPr>
      <w:r>
        <w:t xml:space="preserve">Lag en innleveringskatalog på C:\Data med kandidatnummeret ditt som katalognavn.  </w:t>
      </w:r>
      <w:r w:rsidRPr="00A6659E">
        <w:rPr>
          <w:b/>
        </w:rPr>
        <w:t xml:space="preserve">Kopier svara på </w:t>
      </w:r>
      <w:r>
        <w:rPr>
          <w:b/>
        </w:rPr>
        <w:t>hver oppga</w:t>
      </w:r>
      <w:r w:rsidRPr="00A6659E">
        <w:rPr>
          <w:b/>
        </w:rPr>
        <w:t>ve inn i denne katalogen</w:t>
      </w:r>
      <w:r>
        <w:t xml:space="preserve"> . Når eksamen er ferdig, kopierer du denne katalogen over på  USB-pinnen som skal leverest inn. Sjekk før innlevering at alle filer er på plass på pennen og at de er større end 0 kb.</w:t>
      </w:r>
    </w:p>
    <w:p w:rsidR="000064BF" w:rsidRPr="00B42F73" w:rsidRDefault="000064BF" w:rsidP="000064BF">
      <w:pPr>
        <w:tabs>
          <w:tab w:val="left" w:pos="-720"/>
        </w:tabs>
        <w:suppressAutoHyphens/>
      </w:pPr>
    </w:p>
    <w:p w:rsidR="000064BF" w:rsidRPr="00B42F73" w:rsidRDefault="000064BF" w:rsidP="000064BF">
      <w:pPr>
        <w:tabs>
          <w:tab w:val="left" w:pos="-720"/>
        </w:tabs>
        <w:suppressAutoHyphens/>
      </w:pPr>
      <w:r>
        <w:rPr>
          <w:b/>
          <w:bCs/>
        </w:rPr>
        <w:t>Innleveringspi</w:t>
      </w:r>
      <w:r w:rsidRPr="00B42F73">
        <w:rPr>
          <w:b/>
          <w:bCs/>
        </w:rPr>
        <w:t>nnen</w:t>
      </w:r>
      <w:r w:rsidRPr="00B42F73">
        <w:t xml:space="preserve"> skal  inneh</w:t>
      </w:r>
      <w:r>
        <w:t>olde disse filene (i katalogen med nav</w:t>
      </w:r>
      <w:r w:rsidRPr="00B42F73">
        <w:t>n lik kandidatnummeret</w:t>
      </w:r>
      <w:r>
        <w:t xml:space="preserve"> ditt</w:t>
      </w:r>
      <w:r w:rsidRPr="00B42F73">
        <w:t>) :</w:t>
      </w:r>
    </w:p>
    <w:p w:rsidR="000064BF" w:rsidRPr="00B42F73" w:rsidRDefault="000064BF" w:rsidP="000064BF">
      <w:pPr>
        <w:tabs>
          <w:tab w:val="left" w:pos="-720"/>
        </w:tabs>
        <w:suppressAutoHyphens/>
      </w:pPr>
      <w:r w:rsidRPr="00C80353">
        <w:rPr>
          <w:b/>
        </w:rPr>
        <w:t>Posisjon</w:t>
      </w:r>
      <w:r>
        <w:rPr>
          <w:b/>
        </w:rPr>
        <w:t>s</w:t>
      </w:r>
      <w:r w:rsidRPr="00C80353">
        <w:rPr>
          <w:b/>
        </w:rPr>
        <w:t>klasse.cpp</w:t>
      </w:r>
      <w:r>
        <w:rPr>
          <w:b/>
        </w:rPr>
        <w:t>,    TestFrielager</w:t>
      </w:r>
      <w:r w:rsidRPr="008C43B7">
        <w:rPr>
          <w:b/>
        </w:rPr>
        <w:t>.cpp</w:t>
      </w:r>
      <w:r>
        <w:rPr>
          <w:b/>
        </w:rPr>
        <w:t xml:space="preserve">,  </w:t>
      </w:r>
      <w:r w:rsidRPr="00C80353">
        <w:rPr>
          <w:b/>
        </w:rPr>
        <w:t>Kadettklasse.cpp</w:t>
      </w:r>
      <w:r>
        <w:rPr>
          <w:b/>
        </w:rPr>
        <w:t>,  TestKadett</w:t>
      </w:r>
      <w:r w:rsidRPr="00C80353">
        <w:rPr>
          <w:b/>
        </w:rPr>
        <w:t>klasse.cpp</w:t>
      </w:r>
    </w:p>
    <w:p w:rsidR="000064BF" w:rsidRDefault="000064BF" w:rsidP="000064BF">
      <w:pPr>
        <w:pStyle w:val="Brdtekstpaaflgende"/>
      </w:pPr>
    </w:p>
    <w:p w:rsidR="000064BF" w:rsidRDefault="000064BF" w:rsidP="000064BF">
      <w:pPr>
        <w:pStyle w:val="Brdtekstpaaflgende"/>
      </w:pPr>
      <w:r>
        <w:t>Skriv kandidatnummeret ditt som kommentar øverst i alle program.</w:t>
      </w:r>
    </w:p>
    <w:p w:rsidR="000064BF" w:rsidRPr="00B42F73" w:rsidRDefault="000064BF" w:rsidP="000064BF">
      <w:pPr>
        <w:tabs>
          <w:tab w:val="left" w:pos="-720"/>
        </w:tabs>
        <w:suppressAutoHyphens/>
      </w:pPr>
      <w:r w:rsidRPr="00B42F73">
        <w:tab/>
      </w:r>
    </w:p>
    <w:p w:rsidR="000064BF" w:rsidRPr="00B42F73" w:rsidRDefault="000064BF" w:rsidP="000064BF">
      <w:pPr>
        <w:tabs>
          <w:tab w:val="left" w:pos="-720"/>
        </w:tabs>
        <w:suppressAutoHyphens/>
      </w:pPr>
      <w:r w:rsidRPr="00B42F73">
        <w:t>Etter eksamen for alle er ferdig, kan du oppsøke PC-en du sat</w:t>
      </w:r>
      <w:r>
        <w:t>t</w:t>
      </w:r>
      <w:r w:rsidRPr="00B42F73">
        <w:t xml:space="preserve"> på og ta kopi av svara dine med som "Elevens kopi".  Lat filene ligg</w:t>
      </w:r>
      <w:r>
        <w:t>e</w:t>
      </w:r>
      <w:r w:rsidRPr="00B42F73">
        <w:t xml:space="preserve"> på C:\Data som skolens kontroll-kopi.</w:t>
      </w:r>
    </w:p>
    <w:p w:rsidR="000064BF" w:rsidRDefault="000064BF" w:rsidP="000064BF">
      <w:pPr>
        <w:spacing w:line="360" w:lineRule="auto"/>
      </w:pP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>
        <w:t>ANTALL OPPGAVER:</w:t>
      </w:r>
      <w:r>
        <w:tab/>
        <w:t xml:space="preserve">7  </w:t>
      </w:r>
      <w:r>
        <w:tab/>
      </w:r>
      <w:r>
        <w:tab/>
        <w:t>Eksamenssettet er på 7 sider.</w:t>
      </w:r>
    </w:p>
    <w:p w:rsidR="000064BF" w:rsidRDefault="000064BF" w:rsidP="000064BF">
      <w:pPr>
        <w:spacing w:line="360" w:lineRule="auto"/>
      </w:pPr>
    </w:p>
    <w:p w:rsidR="000064BF" w:rsidRDefault="000064BF" w:rsidP="000064BF">
      <w:pPr>
        <w:spacing w:line="360" w:lineRule="auto"/>
      </w:pPr>
      <w:r>
        <w:t>Dagfinn Andreassen</w:t>
      </w:r>
      <w:r>
        <w:tab/>
      </w:r>
      <w:r>
        <w:tab/>
        <w:t>Lars Olav Tveita</w:t>
      </w:r>
      <w:r>
        <w:tab/>
        <w:t>Jan M Johannessen</w:t>
      </w:r>
    </w:p>
    <w:p w:rsidR="000064BF" w:rsidRDefault="000064BF" w:rsidP="000064BF">
      <w:pPr>
        <w:spacing w:line="360" w:lineRule="auto"/>
        <w:sectPr w:rsidR="000064BF">
          <w:headerReference w:type="default" r:id="rId5"/>
          <w:footerReference w:type="even" r:id="rId6"/>
          <w:footerReference w:type="default" r:id="rId7"/>
          <w:pgSz w:w="11906" w:h="16838"/>
          <w:pgMar w:top="1417" w:right="1417" w:bottom="1417" w:left="1418" w:header="708" w:footer="708" w:gutter="0"/>
          <w:cols w:space="708"/>
          <w:titlePg/>
        </w:sectPr>
      </w:pPr>
      <w:r>
        <w:t>faglærer</w:t>
      </w:r>
      <w:r>
        <w:tab/>
      </w:r>
      <w:r>
        <w:tab/>
      </w:r>
      <w:r>
        <w:tab/>
        <w:t>faglærer</w:t>
      </w:r>
      <w:r>
        <w:tab/>
      </w:r>
      <w:r>
        <w:tab/>
        <w:t>sensor</w:t>
      </w:r>
    </w:p>
    <w:p w:rsidR="000064BF" w:rsidRPr="006B3E12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b/>
          <w:szCs w:val="24"/>
          <w:lang w:eastAsia="nb-NO"/>
        </w:rPr>
      </w:pPr>
      <w:r w:rsidRPr="006B3E12">
        <w:rPr>
          <w:rFonts w:ascii="Times New Roman" w:hAnsi="Times New Roman"/>
          <w:b/>
          <w:szCs w:val="24"/>
          <w:lang w:eastAsia="nb-NO"/>
        </w:rPr>
        <w:lastRenderedPageBreak/>
        <w:t>Emne: Datamodellering.</w:t>
      </w:r>
    </w:p>
    <w:p w:rsidR="000064BF" w:rsidRPr="006B3E12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szCs w:val="24"/>
          <w:lang w:eastAsia="nb-NO"/>
        </w:rPr>
      </w:pPr>
    </w:p>
    <w:p w:rsidR="000064BF" w:rsidRPr="006B3E12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szCs w:val="24"/>
          <w:lang w:eastAsia="nb-NO"/>
        </w:rPr>
      </w:pPr>
      <w:r>
        <w:rPr>
          <w:rFonts w:ascii="Times New Roman" w:hAnsi="Times New Roman"/>
          <w:szCs w:val="24"/>
          <w:lang w:eastAsia="nb-NO"/>
        </w:rPr>
        <w:t>Denne delen tel 65</w:t>
      </w:r>
      <w:r w:rsidRPr="006B3E12">
        <w:rPr>
          <w:rFonts w:ascii="Times New Roman" w:hAnsi="Times New Roman"/>
          <w:szCs w:val="24"/>
          <w:lang w:eastAsia="nb-NO"/>
        </w:rPr>
        <w:t>% av eksamen. Den består av 3 oppgåver.  På kvar oppgåve er det angitt kor mange % av heile eksamenssettet den oppgåva tel.</w:t>
      </w:r>
    </w:p>
    <w:p w:rsidR="000064BF" w:rsidRPr="006B3E12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szCs w:val="24"/>
          <w:lang w:eastAsia="nb-NO"/>
        </w:rPr>
      </w:pPr>
    </w:p>
    <w:p w:rsidR="000064BF" w:rsidRPr="006B3E12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b/>
          <w:szCs w:val="24"/>
          <w:lang w:eastAsia="nb-NO"/>
        </w:rPr>
      </w:pPr>
      <w:r w:rsidRPr="006B3E12">
        <w:rPr>
          <w:rFonts w:ascii="Times New Roman" w:hAnsi="Times New Roman"/>
          <w:b/>
          <w:szCs w:val="24"/>
          <w:lang w:eastAsia="nb-NO"/>
        </w:rPr>
        <w:t>Oppgåve 1</w:t>
      </w:r>
      <w:r>
        <w:rPr>
          <w:rFonts w:ascii="Times New Roman" w:hAnsi="Times New Roman"/>
          <w:b/>
          <w:szCs w:val="24"/>
          <w:lang w:eastAsia="nb-NO"/>
        </w:rPr>
        <w:t xml:space="preserve"> (25 %)</w:t>
      </w:r>
    </w:p>
    <w:p w:rsidR="000064BF" w:rsidRPr="006B3E12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szCs w:val="24"/>
          <w:lang w:eastAsia="nb-NO"/>
        </w:rPr>
      </w:pPr>
      <w:r w:rsidRPr="006B3E12">
        <w:rPr>
          <w:rFonts w:ascii="Times New Roman" w:hAnsi="Times New Roman"/>
          <w:szCs w:val="24"/>
          <w:lang w:eastAsia="nb-NO"/>
        </w:rPr>
        <w:t>Når vi skal angi posisjon i navigasjon, oppgir vi grader og minutt slik: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58°, 1.530' N  10°, 53.900' Ø</w:t>
      </w:r>
      <w:r w:rsidRPr="006B3E12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Denne posisjonen kan vi også gi som desimaltal slik:</w:t>
      </w:r>
    </w:p>
    <w:p w:rsidR="000064BF" w:rsidRPr="006B3E12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58.0255° N  10.8983° Ø</w:t>
      </w:r>
    </w:p>
    <w:p w:rsidR="000064BF" w:rsidRPr="006B3E12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  <w:r w:rsidRPr="006B3E12">
        <w:rPr>
          <w:rFonts w:ascii="Arial" w:hAnsi="Arial" w:cs="Arial"/>
          <w:szCs w:val="24"/>
        </w:rPr>
        <w:t xml:space="preserve">Vi skal bruke </w:t>
      </w:r>
      <w:r>
        <w:rPr>
          <w:rFonts w:ascii="Arial" w:hAnsi="Arial" w:cs="Arial"/>
          <w:szCs w:val="24"/>
        </w:rPr>
        <w:t xml:space="preserve">eit C++ program til å angi posisjonar og finne kompasskursar innafor eit </w:t>
      </w:r>
      <w:r w:rsidRPr="00221792">
        <w:rPr>
          <w:rFonts w:ascii="Arial" w:hAnsi="Arial" w:cs="Arial"/>
          <w:b/>
          <w:szCs w:val="24"/>
        </w:rPr>
        <w:t xml:space="preserve">lite </w:t>
      </w:r>
      <w:r>
        <w:rPr>
          <w:rFonts w:ascii="Arial" w:hAnsi="Arial" w:cs="Arial"/>
          <w:szCs w:val="24"/>
        </w:rPr>
        <w:t>kartutsnitt der vi kan rekne lengdesirklane(meridianane) som parallelle rette linjer i kartet og breiddesirklane(parallellsirklane) som parallelle rette linjer i kartet. Vi får eit rettvinkla koordinatsystem der x-aksen angir lengdegrader(Ø) og y-aksen angir breiddegrader(N).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For å finne kursen frå eitt punkt (x</w:t>
      </w:r>
      <w:r>
        <w:rPr>
          <w:rFonts w:ascii="Arial" w:hAnsi="Arial" w:cs="Arial"/>
          <w:szCs w:val="24"/>
          <w:vertAlign w:val="subscript"/>
        </w:rPr>
        <w:t>1</w:t>
      </w:r>
      <w:r>
        <w:rPr>
          <w:rFonts w:ascii="Arial" w:hAnsi="Arial" w:cs="Arial"/>
          <w:szCs w:val="24"/>
        </w:rPr>
        <w:t>,y</w:t>
      </w:r>
      <w:r>
        <w:rPr>
          <w:rFonts w:ascii="Arial" w:hAnsi="Arial" w:cs="Arial"/>
          <w:szCs w:val="24"/>
          <w:vertAlign w:val="subscript"/>
        </w:rPr>
        <w:t>1</w:t>
      </w:r>
      <w:r>
        <w:rPr>
          <w:rFonts w:ascii="Arial" w:hAnsi="Arial" w:cs="Arial"/>
          <w:szCs w:val="24"/>
        </w:rPr>
        <w:t>)  til eit anna punkt (x</w:t>
      </w:r>
      <w:r>
        <w:rPr>
          <w:rFonts w:ascii="Arial" w:hAnsi="Arial" w:cs="Arial"/>
          <w:szCs w:val="24"/>
          <w:vertAlign w:val="subscript"/>
        </w:rPr>
        <w:t>2</w:t>
      </w:r>
      <w:r>
        <w:rPr>
          <w:rFonts w:ascii="Arial" w:hAnsi="Arial" w:cs="Arial"/>
          <w:szCs w:val="24"/>
        </w:rPr>
        <w:t>,y</w:t>
      </w:r>
      <w:r>
        <w:rPr>
          <w:rFonts w:ascii="Arial" w:hAnsi="Arial" w:cs="Arial"/>
          <w:szCs w:val="24"/>
          <w:vertAlign w:val="subscript"/>
        </w:rPr>
        <w:t>2</w:t>
      </w:r>
      <w:r>
        <w:rPr>
          <w:rFonts w:ascii="Arial" w:hAnsi="Arial" w:cs="Arial"/>
          <w:szCs w:val="24"/>
        </w:rPr>
        <w:t>) i dette kartet, kan vi bruke denne formelen: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  <w:r w:rsidRPr="007F640E">
        <w:rPr>
          <w:rFonts w:ascii="Arial" w:hAnsi="Arial" w:cs="Arial"/>
          <w:position w:val="-84"/>
          <w:szCs w:val="24"/>
        </w:rPr>
        <w:object w:dxaOrig="686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90pt" o:ole="">
            <v:imagedata r:id="rId8" o:title=""/>
          </v:shape>
          <o:OLEObject Type="Embed" ProgID="Equation.DSMT4" ShapeID="_x0000_i1025" DrawAspect="Content" ObjectID="_1521877969" r:id="rId9"/>
        </w:object>
      </w:r>
      <w:r>
        <w:rPr>
          <w:rFonts w:ascii="Arial" w:hAnsi="Arial" w:cs="Arial"/>
          <w:szCs w:val="24"/>
        </w:rPr>
        <w:t xml:space="preserve"> 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cos(y</w:t>
      </w:r>
      <w:r>
        <w:rPr>
          <w:rFonts w:ascii="Arial" w:hAnsi="Arial" w:cs="Arial"/>
          <w:szCs w:val="24"/>
          <w:vertAlign w:val="subscript"/>
        </w:rPr>
        <w:t>1</w:t>
      </w:r>
      <w:r>
        <w:rPr>
          <w:rFonts w:ascii="Arial" w:hAnsi="Arial" w:cs="Arial"/>
          <w:szCs w:val="24"/>
        </w:rPr>
        <w:t>) der y</w:t>
      </w:r>
      <w:r>
        <w:rPr>
          <w:rFonts w:ascii="Arial" w:hAnsi="Arial" w:cs="Arial"/>
          <w:szCs w:val="24"/>
          <w:vertAlign w:val="subscript"/>
        </w:rPr>
        <w:t>1</w:t>
      </w:r>
      <w:r>
        <w:rPr>
          <w:rFonts w:ascii="Arial" w:hAnsi="Arial" w:cs="Arial"/>
          <w:szCs w:val="24"/>
        </w:rPr>
        <w:t xml:space="preserve">  er i radianar, </w:t>
      </w:r>
      <w:r w:rsidRPr="00ED3A90">
        <w:rPr>
          <w:rFonts w:ascii="Arial" w:hAnsi="Arial" w:cs="Arial"/>
          <w:szCs w:val="24"/>
        </w:rPr>
        <w:t>kompenserer</w:t>
      </w:r>
      <w:r>
        <w:rPr>
          <w:rFonts w:ascii="Arial" w:hAnsi="Arial" w:cs="Arial"/>
          <w:szCs w:val="24"/>
        </w:rPr>
        <w:t xml:space="preserve"> for at avstanden mellom lengdesirklane er mindre enn avstanden mellom breiddesirklane (untatt ved ekvator).</w:t>
      </w:r>
    </w:p>
    <w:p w:rsidR="000064BF" w:rsidRPr="00ED3A90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a)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szCs w:val="24"/>
          <w:lang w:eastAsia="nb-NO"/>
        </w:rPr>
      </w:pPr>
      <w:r>
        <w:rPr>
          <w:rFonts w:ascii="Times New Roman" w:hAnsi="Times New Roman"/>
          <w:szCs w:val="24"/>
          <w:lang w:eastAsia="nb-NO"/>
        </w:rPr>
        <w:t>Definer ein klasse</w:t>
      </w:r>
      <w:r w:rsidRPr="003D3423">
        <w:rPr>
          <w:rFonts w:ascii="Times New Roman" w:hAnsi="Times New Roman"/>
          <w:b/>
          <w:szCs w:val="24"/>
          <w:lang w:eastAsia="nb-NO"/>
        </w:rPr>
        <w:t xml:space="preserve"> Posisjon</w:t>
      </w:r>
      <w:r>
        <w:rPr>
          <w:rFonts w:ascii="Times New Roman" w:hAnsi="Times New Roman"/>
          <w:szCs w:val="24"/>
          <w:lang w:eastAsia="nb-NO"/>
        </w:rPr>
        <w:t xml:space="preserve"> med private data graderN, minuttN, graderO og minuttO og public sett- og finnfunksjonar. Klassen skal også ha funksjonar for omrekning frå (grader,minutt) til (grader som desimaltal) og ein funksjon for å finne kursen frå ein posisjon til ein annan. Klassen skal ha ein konstruktør utan argument. Alle funksjonane skal implementerast.  Lagre klassen på fila </w:t>
      </w:r>
      <w:r w:rsidRPr="00C80353">
        <w:rPr>
          <w:rFonts w:ascii="Times New Roman" w:hAnsi="Times New Roman"/>
          <w:b/>
          <w:szCs w:val="24"/>
          <w:lang w:eastAsia="nb-NO"/>
        </w:rPr>
        <w:t>Posisjon</w:t>
      </w:r>
      <w:r>
        <w:rPr>
          <w:rFonts w:ascii="Times New Roman" w:hAnsi="Times New Roman"/>
          <w:b/>
          <w:szCs w:val="24"/>
          <w:lang w:eastAsia="nb-NO"/>
        </w:rPr>
        <w:t>s</w:t>
      </w:r>
      <w:r w:rsidRPr="00C80353">
        <w:rPr>
          <w:rFonts w:ascii="Times New Roman" w:hAnsi="Times New Roman"/>
          <w:b/>
          <w:szCs w:val="24"/>
          <w:lang w:eastAsia="nb-NO"/>
        </w:rPr>
        <w:t>klasse.cpp</w:t>
      </w:r>
      <w:r>
        <w:rPr>
          <w:rFonts w:ascii="Times New Roman" w:hAnsi="Times New Roman"/>
          <w:szCs w:val="24"/>
          <w:lang w:eastAsia="nb-NO"/>
        </w:rPr>
        <w:t xml:space="preserve"> på USB-pinnen.</w:t>
      </w:r>
    </w:p>
    <w:p w:rsidR="000064BF" w:rsidRDefault="000064BF" w:rsidP="000064BF">
      <w:r>
        <w:br w:type="page"/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szCs w:val="24"/>
          <w:lang w:eastAsia="nb-NO"/>
        </w:rPr>
      </w:pPr>
      <w:r>
        <w:rPr>
          <w:rFonts w:ascii="Times New Roman" w:hAnsi="Times New Roman"/>
          <w:szCs w:val="24"/>
          <w:lang w:eastAsia="nb-NO"/>
        </w:rPr>
        <w:lastRenderedPageBreak/>
        <w:t xml:space="preserve">Bruk dette programmet </w:t>
      </w:r>
      <w:r w:rsidRPr="008C43B7">
        <w:rPr>
          <w:rFonts w:ascii="Times New Roman" w:hAnsi="Times New Roman"/>
          <w:b/>
          <w:szCs w:val="24"/>
          <w:lang w:eastAsia="nb-NO"/>
        </w:rPr>
        <w:t>Testposisjon.cpp</w:t>
      </w:r>
      <w:r>
        <w:rPr>
          <w:rFonts w:ascii="Times New Roman" w:hAnsi="Times New Roman"/>
          <w:szCs w:val="24"/>
          <w:lang w:eastAsia="nb-NO"/>
        </w:rPr>
        <w:t xml:space="preserve"> som ligg på USB-pinnen til å teste ut klassen:</w:t>
      </w:r>
    </w:p>
    <w:p w:rsidR="000064BF" w:rsidRPr="00E30542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3054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305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542">
        <w:rPr>
          <w:rFonts w:ascii="Consolas" w:hAnsi="Consolas" w:cs="Consolas"/>
          <w:color w:val="A31515"/>
          <w:sz w:val="19"/>
          <w:szCs w:val="19"/>
          <w:lang w:val="en-US"/>
        </w:rPr>
        <w:t>"Posisjonsklasse.cpp"</w:t>
      </w:r>
    </w:p>
    <w:p w:rsidR="000064BF" w:rsidRPr="00E30542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3054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305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54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064BF" w:rsidRPr="00BC6202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6202">
        <w:rPr>
          <w:rFonts w:ascii="Consolas" w:hAnsi="Consolas" w:cs="Consolas"/>
          <w:color w:val="0000FF"/>
          <w:sz w:val="19"/>
          <w:szCs w:val="19"/>
        </w:rPr>
        <w:t>void</w:t>
      </w:r>
      <w:r w:rsidRPr="00BC6202">
        <w:rPr>
          <w:rFonts w:ascii="Consolas" w:hAnsi="Consolas" w:cs="Consolas"/>
          <w:sz w:val="19"/>
          <w:szCs w:val="19"/>
        </w:rPr>
        <w:t xml:space="preserve"> main(</w:t>
      </w:r>
      <w:r w:rsidRPr="00BC6202">
        <w:rPr>
          <w:rFonts w:ascii="Consolas" w:hAnsi="Consolas" w:cs="Consolas"/>
          <w:color w:val="0000FF"/>
          <w:sz w:val="19"/>
          <w:szCs w:val="19"/>
        </w:rPr>
        <w:t>void</w:t>
      </w:r>
      <w:r w:rsidRPr="00BC6202">
        <w:rPr>
          <w:rFonts w:ascii="Consolas" w:hAnsi="Consolas" w:cs="Consolas"/>
          <w:sz w:val="19"/>
          <w:szCs w:val="19"/>
        </w:rPr>
        <w:t>)</w:t>
      </w:r>
    </w:p>
    <w:p w:rsidR="000064BF" w:rsidRPr="00BC6202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6202">
        <w:rPr>
          <w:rFonts w:ascii="Consolas" w:hAnsi="Consolas" w:cs="Consolas"/>
          <w:sz w:val="19"/>
          <w:szCs w:val="19"/>
        </w:rPr>
        <w:t>{</w:t>
      </w:r>
    </w:p>
    <w:p w:rsidR="000064BF" w:rsidRPr="009C6A54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6202">
        <w:rPr>
          <w:rFonts w:ascii="Consolas" w:hAnsi="Consolas" w:cs="Consolas"/>
          <w:sz w:val="19"/>
          <w:szCs w:val="19"/>
        </w:rPr>
        <w:tab/>
      </w:r>
      <w:r w:rsidRPr="009C6A54">
        <w:rPr>
          <w:rFonts w:ascii="Consolas" w:hAnsi="Consolas" w:cs="Consolas"/>
          <w:sz w:val="19"/>
          <w:szCs w:val="19"/>
        </w:rPr>
        <w:t>Posisjon A,B;</w:t>
      </w:r>
    </w:p>
    <w:p w:rsidR="000064BF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C6A5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A.SettPosisjon(60,23.670,5,15.950);  </w:t>
      </w:r>
    </w:p>
    <w:p w:rsidR="000064BF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//Sjøkrigsskolens posisjon er 60 grader,23.670 minutt Nord,5 grader,15.950 minutt Øst</w:t>
      </w:r>
    </w:p>
    <w:p w:rsidR="000064BF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"Posisjonen kan også skrivast slik: "</w:t>
      </w:r>
      <w:r>
        <w:rPr>
          <w:rFonts w:ascii="Consolas" w:hAnsi="Consolas" w:cs="Consolas"/>
          <w:sz w:val="19"/>
          <w:szCs w:val="19"/>
        </w:rPr>
        <w:t>;</w:t>
      </w:r>
    </w:p>
    <w:p w:rsidR="000064BF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cout&lt;&lt;A.DesimalverdiBreidde()&lt;&lt;</w:t>
      </w:r>
      <w:r>
        <w:rPr>
          <w:rFonts w:ascii="Consolas" w:hAnsi="Consolas" w:cs="Consolas"/>
          <w:color w:val="A31515"/>
          <w:sz w:val="19"/>
          <w:szCs w:val="19"/>
        </w:rPr>
        <w:t>" grader N ,"</w:t>
      </w:r>
      <w:r>
        <w:rPr>
          <w:rFonts w:ascii="Consolas" w:hAnsi="Consolas" w:cs="Consolas"/>
          <w:sz w:val="19"/>
          <w:szCs w:val="19"/>
        </w:rPr>
        <w:t>&lt;&lt;A.DesimalverdiLengde()&lt;&lt;</w:t>
      </w:r>
      <w:r>
        <w:rPr>
          <w:rFonts w:ascii="Consolas" w:hAnsi="Consolas" w:cs="Consolas"/>
          <w:color w:val="A31515"/>
          <w:sz w:val="19"/>
          <w:szCs w:val="19"/>
        </w:rPr>
        <w:t>" grader Ø"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064BF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B.SettPosisjon(60,24.670,5,16.950); </w:t>
      </w:r>
    </w:p>
    <w:p w:rsidR="000064BF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 minutt lenger Nord og 1 minutt lenger Øst enn A</w:t>
      </w:r>
    </w:p>
    <w:p w:rsidR="000064BF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"Kurs frå A til B: "</w:t>
      </w:r>
      <w:r>
        <w:rPr>
          <w:rFonts w:ascii="Consolas" w:hAnsi="Consolas" w:cs="Consolas"/>
          <w:sz w:val="19"/>
          <w:szCs w:val="19"/>
        </w:rPr>
        <w:t>&lt;&lt;A.KursTil(B)&lt;&lt;endl;</w:t>
      </w:r>
    </w:p>
    <w:p w:rsidR="000064BF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ind w:left="360"/>
        <w:rPr>
          <w:rFonts w:ascii="Times New Roman" w:hAnsi="Times New Roman"/>
          <w:szCs w:val="24"/>
          <w:lang w:eastAsia="nb-NO"/>
        </w:rPr>
      </w:pPr>
      <w:r>
        <w:rPr>
          <w:rFonts w:ascii="Times New Roman" w:hAnsi="Times New Roman"/>
          <w:szCs w:val="24"/>
          <w:lang w:eastAsia="nb-NO"/>
        </w:rPr>
        <w:t>b)</w:t>
      </w:r>
    </w:p>
    <w:p w:rsidR="000064BF" w:rsidRPr="00E103CB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ind w:left="360"/>
        <w:rPr>
          <w:rFonts w:ascii="Times New Roman" w:hAnsi="Times New Roman"/>
          <w:szCs w:val="24"/>
          <w:lang w:eastAsia="nb-NO"/>
        </w:rPr>
      </w:pPr>
      <w:r w:rsidRPr="00E103CB">
        <w:rPr>
          <w:rFonts w:ascii="Times New Roman" w:hAnsi="Times New Roman"/>
          <w:szCs w:val="24"/>
          <w:lang w:eastAsia="nb-NO"/>
        </w:rPr>
        <w:t>Skriv om testprogrammet slik at posisjonane A og B blir lagra i det frie lageret.</w:t>
      </w:r>
      <w:r>
        <w:rPr>
          <w:rFonts w:ascii="Times New Roman" w:hAnsi="Times New Roman"/>
          <w:szCs w:val="24"/>
          <w:lang w:eastAsia="nb-NO"/>
        </w:rPr>
        <w:t xml:space="preserve"> Lagre programmet som </w:t>
      </w:r>
      <w:r>
        <w:rPr>
          <w:rFonts w:ascii="Times New Roman" w:hAnsi="Times New Roman"/>
          <w:b/>
          <w:szCs w:val="24"/>
          <w:lang w:eastAsia="nb-NO"/>
        </w:rPr>
        <w:t>TestFrielager</w:t>
      </w:r>
      <w:r w:rsidRPr="008C43B7">
        <w:rPr>
          <w:rFonts w:ascii="Times New Roman" w:hAnsi="Times New Roman"/>
          <w:b/>
          <w:szCs w:val="24"/>
          <w:lang w:eastAsia="nb-NO"/>
        </w:rPr>
        <w:t>.cpp</w:t>
      </w:r>
      <w:r>
        <w:rPr>
          <w:rFonts w:ascii="Times New Roman" w:hAnsi="Times New Roman"/>
          <w:szCs w:val="24"/>
          <w:lang w:eastAsia="nb-NO"/>
        </w:rPr>
        <w:t xml:space="preserve"> på USB-pinnen. </w:t>
      </w:r>
    </w:p>
    <w:p w:rsidR="000064BF" w:rsidRDefault="000064BF" w:rsidP="000064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szCs w:val="24"/>
          <w:lang w:eastAsia="nb-NO"/>
        </w:rPr>
      </w:pPr>
      <w:r>
        <w:rPr>
          <w:rFonts w:ascii="Times New Roman" w:hAnsi="Times New Roman"/>
          <w:szCs w:val="24"/>
          <w:lang w:eastAsia="nb-NO"/>
        </w:rPr>
        <w:t xml:space="preserve"> </w:t>
      </w:r>
      <w:r w:rsidRPr="009C6A54">
        <w:rPr>
          <w:rFonts w:ascii="Times New Roman" w:hAnsi="Times New Roman"/>
          <w:b/>
          <w:szCs w:val="24"/>
          <w:lang w:eastAsia="nb-NO"/>
        </w:rPr>
        <w:t>Oppgåve 2</w:t>
      </w:r>
      <w:r>
        <w:rPr>
          <w:rFonts w:ascii="Times New Roman" w:hAnsi="Times New Roman"/>
          <w:b/>
          <w:szCs w:val="24"/>
          <w:lang w:eastAsia="nb-NO"/>
        </w:rPr>
        <w:t xml:space="preserve"> (30 %)</w:t>
      </w:r>
    </w:p>
    <w:p w:rsidR="000064BF" w:rsidRDefault="000064BF" w:rsidP="000064BF">
      <w:pPr>
        <w:pStyle w:val="Topptekst"/>
        <w:numPr>
          <w:ilvl w:val="0"/>
          <w:numId w:val="1"/>
        </w:numPr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szCs w:val="24"/>
          <w:lang w:eastAsia="nb-NO"/>
        </w:rPr>
      </w:pPr>
      <w:r w:rsidRPr="009C6A54">
        <w:rPr>
          <w:rFonts w:ascii="Times New Roman" w:hAnsi="Times New Roman"/>
          <w:szCs w:val="24"/>
          <w:lang w:eastAsia="nb-NO"/>
        </w:rPr>
        <w:t>Vi skal</w:t>
      </w:r>
      <w:r>
        <w:rPr>
          <w:rFonts w:ascii="Times New Roman" w:hAnsi="Times New Roman"/>
          <w:szCs w:val="24"/>
          <w:lang w:eastAsia="nb-NO"/>
        </w:rPr>
        <w:t xml:space="preserve"> </w:t>
      </w:r>
      <w:r w:rsidRPr="009C6A54">
        <w:rPr>
          <w:rFonts w:ascii="Times New Roman" w:hAnsi="Times New Roman"/>
          <w:szCs w:val="24"/>
          <w:lang w:eastAsia="nb-NO"/>
        </w:rPr>
        <w:t xml:space="preserve"> lage eit </w:t>
      </w:r>
      <w:r>
        <w:rPr>
          <w:rFonts w:ascii="Times New Roman" w:hAnsi="Times New Roman"/>
          <w:szCs w:val="24"/>
          <w:lang w:eastAsia="nb-NO"/>
        </w:rPr>
        <w:t>C++ -program for administrering av kadettar. Lag ein UML-modell med følgjande entitetstypar: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szCs w:val="24"/>
          <w:lang w:eastAsia="nb-NO"/>
        </w:rPr>
      </w:pPr>
      <w:r w:rsidRPr="009C6A54">
        <w:rPr>
          <w:rFonts w:ascii="Times New Roman" w:hAnsi="Times New Roman"/>
          <w:b/>
          <w:szCs w:val="24"/>
          <w:lang w:eastAsia="nb-NO"/>
        </w:rPr>
        <w:t>Avdeling</w:t>
      </w:r>
      <w:r>
        <w:rPr>
          <w:rFonts w:ascii="Times New Roman" w:hAnsi="Times New Roman"/>
          <w:szCs w:val="24"/>
          <w:lang w:eastAsia="nb-NO"/>
        </w:rPr>
        <w:t xml:space="preserve"> med private data Avdelingsnummer</w:t>
      </w:r>
    </w:p>
    <w:p w:rsidR="000064BF" w:rsidRPr="009C6A54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szCs w:val="24"/>
          <w:lang w:eastAsia="nb-NO"/>
        </w:rPr>
      </w:pPr>
      <w:r w:rsidRPr="009C6A54">
        <w:rPr>
          <w:rFonts w:ascii="Times New Roman" w:hAnsi="Times New Roman"/>
          <w:b/>
          <w:szCs w:val="24"/>
          <w:lang w:eastAsia="nb-NO"/>
        </w:rPr>
        <w:t>Offiser</w:t>
      </w:r>
      <w:r>
        <w:rPr>
          <w:rFonts w:ascii="Times New Roman" w:hAnsi="Times New Roman"/>
          <w:szCs w:val="24"/>
          <w:lang w:eastAsia="nb-NO"/>
        </w:rPr>
        <w:t xml:space="preserve"> med private data Ansattnr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 w:rsidRPr="009C6A54">
        <w:rPr>
          <w:b/>
        </w:rPr>
        <w:t>Kadett</w:t>
      </w:r>
      <w:r>
        <w:t xml:space="preserve"> med private data Engelskkarakter (fellesfag)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 w:rsidRPr="009C6A54">
        <w:rPr>
          <w:b/>
        </w:rPr>
        <w:t>Operativkadett</w:t>
      </w:r>
      <w:r>
        <w:rPr>
          <w:b/>
        </w:rPr>
        <w:t xml:space="preserve"> </w:t>
      </w:r>
      <w:r>
        <w:t xml:space="preserve">med private data Navkarakter 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 w:rsidRPr="009C6A54">
        <w:rPr>
          <w:b/>
        </w:rPr>
        <w:t>EDkadett</w:t>
      </w:r>
      <w:r>
        <w:t xml:space="preserve"> med private data Elektrokarakter 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>
        <w:t>Sett namn på relasjonstypane, spesifiser multiplisitet og om relasjonar er total/delvis, ovelappande/disjunkt.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>
        <w:t>UML-modellen skal teiknast/skrivast  på papir som skal leverast inn.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>
        <w:t>Lag eit C++ program der du definerer klassar som er i samsvar med UML-modellen: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</w:p>
    <w:p w:rsidR="000064BF" w:rsidRPr="00803065" w:rsidRDefault="000064BF" w:rsidP="000064BF">
      <w:pPr>
        <w:pStyle w:val="Topptekst"/>
        <w:numPr>
          <w:ilvl w:val="0"/>
          <w:numId w:val="1"/>
        </w:numPr>
        <w:tabs>
          <w:tab w:val="clear" w:pos="4536"/>
          <w:tab w:val="clear" w:pos="9072"/>
        </w:tabs>
        <w:spacing w:line="360" w:lineRule="auto"/>
      </w:pPr>
      <w:r>
        <w:t xml:space="preserve">Definer klassane Avdeling, Offiser, Kadett og EDkadett med konstruktørar utan argument, og med offentlege sett- og finnfunksjonar for dei relevante private dataene som er spesifisert i oppgåve a). Klassen Offiser skal ha ein ekte virtuell utskriftsfunksjon for alle data og ein protected funksjon for utskrift av fellesdata. Implementer </w:t>
      </w:r>
      <w:r w:rsidRPr="00803065">
        <w:rPr>
          <w:b/>
        </w:rPr>
        <w:t>utskriftsfunksjonane</w:t>
      </w:r>
      <w:r>
        <w:t xml:space="preserve">. Det blir ikkje kravd at sett- og finn-funksjonane og konstruktørane skal implementerast. Lagre klassen på fila </w:t>
      </w:r>
      <w:r w:rsidRPr="00803065">
        <w:rPr>
          <w:b/>
        </w:rPr>
        <w:t>Kadettklasse.cpp</w:t>
      </w:r>
      <w:r>
        <w:t xml:space="preserve"> på USB-pinnen.</w:t>
      </w:r>
      <w:r>
        <w:br w:type="page"/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ind w:left="360"/>
      </w:pP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>
        <w:t>c)  Lag ein C++ -applikasjon (hovedprogram main()) som definerer ein EDkadett med elektrokarakter B, engelskkarakter C, ansattnr 12345 og  avdelingsnummer 4752.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>
        <w:t xml:space="preserve">Applikasjonen skal også gi utskrift av alle dataene for denne kadetten. Lagre programmet på fila </w:t>
      </w:r>
      <w:r>
        <w:rPr>
          <w:b/>
        </w:rPr>
        <w:t>TestKadett</w:t>
      </w:r>
      <w:r w:rsidRPr="00C80353">
        <w:rPr>
          <w:b/>
        </w:rPr>
        <w:t>klasse.cpp</w:t>
      </w:r>
      <w:r>
        <w:t xml:space="preserve"> på USB-pinnen. Programmet skal kunne kompilerast utan feil.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>
        <w:t>Sidan alle funksjonane ikkje er implementert, blir det ikkje kravd at programmet er køyrbart.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>
        <w:t>(Du skal kunne ta Build/Compile utan feilmelding, men det blir ikkje kravd at du kan ta Build/Build utan feilmelding)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  <w:rPr>
          <w:b/>
        </w:rPr>
      </w:pPr>
      <w:r w:rsidRPr="00CB0873">
        <w:rPr>
          <w:b/>
        </w:rPr>
        <w:t>Oppgåve 3</w:t>
      </w:r>
      <w:r>
        <w:rPr>
          <w:b/>
        </w:rPr>
        <w:t xml:space="preserve"> (10 %)</w:t>
      </w:r>
    </w:p>
    <w:p w:rsidR="000064BF" w:rsidRPr="00B40A46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 w:rsidRPr="00B40A46">
        <w:t>Svara på denne oppgåva skal leverast på papir.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>
        <w:t>Under etablering av databasen FUBASE til hjelp for administrering av eksamen for  fjernundervisningskurs, er eit første framlegg til datatabell slik (med ein del eksempeldata innlagt):</w:t>
      </w:r>
    </w:p>
    <w:tbl>
      <w:tblPr>
        <w:tblW w:w="8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"/>
        <w:gridCol w:w="1200"/>
        <w:gridCol w:w="1200"/>
        <w:gridCol w:w="1200"/>
        <w:gridCol w:w="1200"/>
        <w:gridCol w:w="2320"/>
        <w:gridCol w:w="960"/>
      </w:tblGrid>
      <w:tr w:rsidR="000064BF" w:rsidTr="00BC7F5E">
        <w:trPr>
          <w:trHeight w:val="315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studnr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etternavn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postnr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poststed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fagkode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fagnavn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karakter</w:t>
            </w:r>
          </w:p>
        </w:tc>
      </w:tr>
      <w:tr w:rsidR="000064BF" w:rsidTr="00BC7F5E">
        <w:trPr>
          <w:trHeight w:val="300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Hansen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7563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MALVIK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LO323D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DATABASER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</w:tr>
      <w:tr w:rsidR="000064BF" w:rsidTr="00BC7F5E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Hansen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MALVIK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LO343D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GRUNNKURS EDB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</w:p>
        </w:tc>
      </w:tr>
      <w:tr w:rsidR="000064BF" w:rsidTr="00BC7F5E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Jensen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LAKSELV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LO248D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DATAKOMMUNIKASJON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</w:t>
            </w:r>
          </w:p>
        </w:tc>
      </w:tr>
      <w:tr w:rsidR="000064BF" w:rsidTr="00BC7F5E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Jensen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LAKSELV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LO323D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DATABASER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</w:t>
            </w:r>
          </w:p>
        </w:tc>
      </w:tr>
      <w:tr w:rsidR="000064BF" w:rsidTr="00BC7F5E">
        <w:trPr>
          <w:trHeight w:val="3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Jensen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LAKSELV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LO370D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WEBTEKNIKKER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</w:tr>
      <w:tr w:rsidR="000064BF" w:rsidTr="00BC7F5E">
        <w:trPr>
          <w:trHeight w:val="31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Tormodsen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MELHUS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LO323D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DATABASER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4BF" w:rsidRDefault="000064BF" w:rsidP="00BC7F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</w:t>
            </w:r>
          </w:p>
        </w:tc>
      </w:tr>
    </w:tbl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>
        <w:t>Analyser denne tabellen ved å skissere determineringar og kandidatnøklar og bestemme normalform og primærnøkkel. Konstruer så normaliserte tabellar for dataene. Tabellane skal ikkje fyllast ut med data.</w:t>
      </w:r>
    </w:p>
    <w:p w:rsidR="000064BF" w:rsidRPr="00F4554C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  <w:r>
        <w:t>Lag ei SQL-spørjing frå dei nye tabellane som kan gi tabellen ovanfor som utskrift.</w:t>
      </w: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</w:p>
    <w:p w:rsidR="000064BF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</w:p>
    <w:p w:rsidR="000064BF" w:rsidRPr="009C6A54" w:rsidRDefault="000064BF" w:rsidP="000064BF">
      <w:pPr>
        <w:pStyle w:val="Topptekst"/>
        <w:tabs>
          <w:tab w:val="clear" w:pos="4536"/>
          <w:tab w:val="clear" w:pos="9072"/>
        </w:tabs>
        <w:spacing w:line="360" w:lineRule="auto"/>
      </w:pPr>
    </w:p>
    <w:p w:rsidR="000064BF" w:rsidRDefault="000064BF" w:rsidP="000064BF">
      <w:pPr>
        <w:pStyle w:val="Listeavsnitt"/>
        <w:spacing w:line="360" w:lineRule="auto"/>
      </w:pPr>
    </w:p>
    <w:p w:rsidR="007839EF" w:rsidRDefault="007839EF">
      <w:bookmarkStart w:id="0" w:name="_GoBack"/>
      <w:bookmarkEnd w:id="0"/>
    </w:p>
    <w:sectPr w:rsidR="007839EF" w:rsidSect="00D7041A">
      <w:pgSz w:w="11906" w:h="16838"/>
      <w:pgMar w:top="1440" w:right="1416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1A" w:rsidRDefault="000064BF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77401A" w:rsidRDefault="000064BF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1A" w:rsidRDefault="000064BF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>
      <w:rPr>
        <w:rStyle w:val="Sidetall"/>
        <w:noProof/>
      </w:rPr>
      <w:t>4</w:t>
    </w:r>
    <w:r>
      <w:rPr>
        <w:rStyle w:val="Sidetall"/>
      </w:rPr>
      <w:fldChar w:fldCharType="end"/>
    </w:r>
  </w:p>
  <w:p w:rsidR="0077401A" w:rsidRDefault="000064BF">
    <w:pPr>
      <w:pStyle w:val="Bunnteks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1A" w:rsidRDefault="000064BF">
    <w:pPr>
      <w:pStyle w:val="Topptekst"/>
      <w:jc w:val="right"/>
    </w:pPr>
    <w:r>
      <w:t xml:space="preserve">Eksamen </w:t>
    </w:r>
    <w:r>
      <w:t>våren</w:t>
    </w:r>
    <w:r>
      <w:t xml:space="preserve"> 201</w:t>
    </w:r>
    <w:r>
      <w:t>4</w:t>
    </w:r>
  </w:p>
  <w:p w:rsidR="0077401A" w:rsidRDefault="000064BF">
    <w:pPr>
      <w:pStyle w:val="Topptekst"/>
      <w:jc w:val="right"/>
    </w:pPr>
    <w:r>
      <w:t xml:space="preserve">TD </w:t>
    </w:r>
    <w:r>
      <w:t>2050</w:t>
    </w:r>
  </w:p>
  <w:p w:rsidR="0077401A" w:rsidRDefault="000064BF">
    <w:pPr>
      <w:pStyle w:val="Topptekst"/>
      <w:jc w:val="right"/>
    </w:pPr>
    <w:r>
      <w:rPr>
        <w:snapToGrid w:val="0"/>
        <w:lang w:eastAsia="nb-NO"/>
      </w:rPr>
      <w:t xml:space="preserve">Side </w:t>
    </w:r>
    <w:r>
      <w:rPr>
        <w:snapToGrid w:val="0"/>
        <w:lang w:eastAsia="nb-NO"/>
      </w:rPr>
      <w:fldChar w:fldCharType="begin"/>
    </w:r>
    <w:r>
      <w:rPr>
        <w:snapToGrid w:val="0"/>
        <w:lang w:eastAsia="nb-NO"/>
      </w:rPr>
      <w:instrText xml:space="preserve"> PAGE </w:instrText>
    </w:r>
    <w:r>
      <w:rPr>
        <w:snapToGrid w:val="0"/>
        <w:lang w:eastAsia="nb-NO"/>
      </w:rPr>
      <w:fldChar w:fldCharType="separate"/>
    </w:r>
    <w:r>
      <w:rPr>
        <w:noProof/>
        <w:snapToGrid w:val="0"/>
        <w:lang w:eastAsia="nb-NO"/>
      </w:rPr>
      <w:t>4</w:t>
    </w:r>
    <w:r>
      <w:rPr>
        <w:snapToGrid w:val="0"/>
        <w:lang w:eastAsia="nb-NO"/>
      </w:rPr>
      <w:fldChar w:fldCharType="end"/>
    </w:r>
    <w:r>
      <w:rPr>
        <w:snapToGrid w:val="0"/>
        <w:lang w:eastAsia="nb-NO"/>
      </w:rPr>
      <w:t xml:space="preserve"> av 7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009DE"/>
    <w:multiLevelType w:val="hybridMultilevel"/>
    <w:tmpl w:val="21B457D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BF"/>
    <w:rsid w:val="000064BF"/>
    <w:rsid w:val="0021578D"/>
    <w:rsid w:val="003E59BA"/>
    <w:rsid w:val="00577259"/>
    <w:rsid w:val="007839EF"/>
    <w:rsid w:val="00BC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F520F1-F925-4478-A0D9-41DA3E8A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4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0064BF"/>
    <w:pPr>
      <w:keepNext/>
      <w:spacing w:line="360" w:lineRule="auto"/>
      <w:jc w:val="center"/>
      <w:outlineLvl w:val="0"/>
    </w:pPr>
    <w:rPr>
      <w:rFonts w:ascii="Times" w:hAnsi="Times"/>
      <w:b/>
      <w:szCs w:val="20"/>
      <w:lang w:eastAsia="en-US"/>
    </w:rPr>
  </w:style>
  <w:style w:type="paragraph" w:styleId="Overskrift2">
    <w:name w:val="heading 2"/>
    <w:basedOn w:val="Normal"/>
    <w:next w:val="Normal"/>
    <w:link w:val="Overskrift2Tegn"/>
    <w:qFormat/>
    <w:rsid w:val="000064BF"/>
    <w:pPr>
      <w:keepNext/>
      <w:spacing w:line="480" w:lineRule="auto"/>
      <w:jc w:val="center"/>
      <w:outlineLvl w:val="1"/>
    </w:pPr>
    <w:rPr>
      <w:rFonts w:ascii="Times" w:hAnsi="Times"/>
      <w:sz w:val="32"/>
      <w:szCs w:val="20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0064BF"/>
    <w:rPr>
      <w:rFonts w:ascii="Times" w:eastAsia="Times New Roman" w:hAnsi="Times" w:cs="Times New Roman"/>
      <w:b/>
      <w:sz w:val="24"/>
      <w:szCs w:val="20"/>
    </w:rPr>
  </w:style>
  <w:style w:type="character" w:customStyle="1" w:styleId="Overskrift2Tegn">
    <w:name w:val="Overskrift 2 Tegn"/>
    <w:basedOn w:val="Standardskriftforavsnitt"/>
    <w:link w:val="Overskrift2"/>
    <w:rsid w:val="000064BF"/>
    <w:rPr>
      <w:rFonts w:ascii="Times" w:eastAsia="Times New Roman" w:hAnsi="Times" w:cs="Times New Roman"/>
      <w:sz w:val="32"/>
      <w:szCs w:val="20"/>
    </w:rPr>
  </w:style>
  <w:style w:type="paragraph" w:styleId="Topptekst">
    <w:name w:val="header"/>
    <w:basedOn w:val="Normal"/>
    <w:link w:val="TopptekstTegn"/>
    <w:rsid w:val="000064BF"/>
    <w:pPr>
      <w:tabs>
        <w:tab w:val="center" w:pos="4536"/>
        <w:tab w:val="right" w:pos="9072"/>
      </w:tabs>
    </w:pPr>
    <w:rPr>
      <w:rFonts w:ascii="Times" w:hAnsi="Times"/>
      <w:szCs w:val="20"/>
      <w:lang w:eastAsia="en-US"/>
    </w:rPr>
  </w:style>
  <w:style w:type="character" w:customStyle="1" w:styleId="TopptekstTegn">
    <w:name w:val="Topptekst Tegn"/>
    <w:basedOn w:val="Standardskriftforavsnitt"/>
    <w:link w:val="Topptekst"/>
    <w:rsid w:val="000064BF"/>
    <w:rPr>
      <w:rFonts w:ascii="Times" w:eastAsia="Times New Roman" w:hAnsi="Times" w:cs="Times New Roman"/>
      <w:sz w:val="24"/>
      <w:szCs w:val="20"/>
    </w:rPr>
  </w:style>
  <w:style w:type="paragraph" w:styleId="Bunntekst">
    <w:name w:val="footer"/>
    <w:basedOn w:val="Normal"/>
    <w:link w:val="BunntekstTegn"/>
    <w:rsid w:val="000064BF"/>
    <w:pPr>
      <w:tabs>
        <w:tab w:val="center" w:pos="4153"/>
        <w:tab w:val="right" w:pos="8306"/>
      </w:tabs>
    </w:pPr>
  </w:style>
  <w:style w:type="character" w:customStyle="1" w:styleId="BunntekstTegn">
    <w:name w:val="Bunntekst Tegn"/>
    <w:basedOn w:val="Standardskriftforavsnitt"/>
    <w:link w:val="Bunntekst"/>
    <w:rsid w:val="000064BF"/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idetall">
    <w:name w:val="page number"/>
    <w:basedOn w:val="Standardskriftforavsnitt"/>
    <w:rsid w:val="000064BF"/>
  </w:style>
  <w:style w:type="paragraph" w:customStyle="1" w:styleId="Brdtekstpaaflgende">
    <w:name w:val="Brødtekst paafølgende"/>
    <w:basedOn w:val="Brdtekst"/>
    <w:uiPriority w:val="99"/>
    <w:rsid w:val="000064BF"/>
    <w:pPr>
      <w:spacing w:before="60" w:after="60"/>
    </w:pPr>
    <w:rPr>
      <w:szCs w:val="20"/>
    </w:rPr>
  </w:style>
  <w:style w:type="paragraph" w:styleId="Brdtekst">
    <w:name w:val="Body Text"/>
    <w:basedOn w:val="Normal"/>
    <w:link w:val="BrdtekstTegn"/>
    <w:uiPriority w:val="99"/>
    <w:semiHidden/>
    <w:unhideWhenUsed/>
    <w:rsid w:val="000064BF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0064BF"/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00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4C83AA10</Template>
  <TotalTime>3</TotalTime>
  <Pages>4</Pages>
  <Words>1027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Sjøkrigsskolen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Tveita, Lars Olav</dc:creator>
  <cp:keywords/>
  <dc:description/>
  <cp:lastModifiedBy>Tveita, Lars Olav</cp:lastModifiedBy>
  <cp:revision>1</cp:revision>
  <dcterms:created xsi:type="dcterms:W3CDTF">2016-04-11T09:03:00Z</dcterms:created>
  <dcterms:modified xsi:type="dcterms:W3CDTF">2016-04-11T09:06:00Z</dcterms:modified>
</cp:coreProperties>
</file>