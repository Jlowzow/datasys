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00" w:rsidRDefault="008C0E00">
      <w:r>
        <w:t>Fasit Datasystemer 2014</w:t>
      </w:r>
      <w:bookmarkStart w:id="0" w:name="_GoBack"/>
      <w:bookmarkEnd w:id="0"/>
    </w:p>
    <w:p w:rsidR="0081385B" w:rsidRDefault="0081385B">
      <w:proofErr w:type="spellStart"/>
      <w:r>
        <w:t>Oppgåve</w:t>
      </w:r>
      <w:proofErr w:type="spellEnd"/>
      <w:r>
        <w:t xml:space="preserve"> 2 a)</w:t>
      </w:r>
    </w:p>
    <w:p w:rsidR="00CC33EC" w:rsidRDefault="00CC33EC">
      <w:r>
        <w:t xml:space="preserve">På neste side er det </w:t>
      </w:r>
      <w:proofErr w:type="spellStart"/>
      <w:r>
        <w:t>teikna</w:t>
      </w:r>
      <w:proofErr w:type="spellEnd"/>
      <w:r>
        <w:t xml:space="preserve"> UML-modell.</w:t>
      </w:r>
    </w:p>
    <w:p w:rsidR="00CC33EC" w:rsidRDefault="00CC33EC">
      <w:proofErr w:type="spellStart"/>
      <w:r>
        <w:t>Oppgåve</w:t>
      </w:r>
      <w:proofErr w:type="spellEnd"/>
      <w:r>
        <w:t xml:space="preserve"> 3</w:t>
      </w:r>
    </w:p>
    <w:p w:rsidR="00CC33EC" w:rsidRDefault="00CC33EC">
      <w:r>
        <w:t xml:space="preserve">På neste side er vist </w:t>
      </w:r>
      <w:proofErr w:type="spellStart"/>
      <w:r>
        <w:t>determineringar</w:t>
      </w:r>
      <w:proofErr w:type="spellEnd"/>
      <w:r>
        <w:t xml:space="preserve"> og </w:t>
      </w:r>
      <w:proofErr w:type="spellStart"/>
      <w:r>
        <w:t>kandidatnøklar</w:t>
      </w:r>
      <w:proofErr w:type="spellEnd"/>
      <w:r>
        <w:t>:</w:t>
      </w:r>
    </w:p>
    <w:p w:rsidR="00CC33EC" w:rsidRDefault="00CC33EC">
      <w:r>
        <w:t xml:space="preserve">Transitiv determinering: </w:t>
      </w:r>
      <w:proofErr w:type="spellStart"/>
      <w:r>
        <w:t>postnr</w:t>
      </w:r>
      <w:proofErr w:type="spellEnd"/>
      <w:r>
        <w:t xml:space="preserve"> -&gt;poststed. </w:t>
      </w:r>
      <w:proofErr w:type="spellStart"/>
      <w:r>
        <w:t>Ikkje</w:t>
      </w:r>
      <w:proofErr w:type="spellEnd"/>
      <w:r>
        <w:t xml:space="preserve"> normalform 3</w:t>
      </w:r>
    </w:p>
    <w:p w:rsidR="00CC33EC" w:rsidRDefault="00CC33EC">
      <w:r>
        <w:t xml:space="preserve">Partiell determinering: </w:t>
      </w:r>
      <w:proofErr w:type="spellStart"/>
      <w:r>
        <w:t>studnr</w:t>
      </w:r>
      <w:proofErr w:type="spellEnd"/>
      <w:r>
        <w:t xml:space="preserve"> -&gt; </w:t>
      </w:r>
      <w:proofErr w:type="spellStart"/>
      <w:proofErr w:type="gramStart"/>
      <w:r w:rsidR="00AC4A16">
        <w:t>postnr,poststed</w:t>
      </w:r>
      <w:proofErr w:type="gramEnd"/>
      <w:r w:rsidR="00AC4A16">
        <w:t>,etternavn</w:t>
      </w:r>
      <w:proofErr w:type="spellEnd"/>
      <w:r w:rsidR="00AC4A16">
        <w:t xml:space="preserve">. </w:t>
      </w:r>
      <w:proofErr w:type="spellStart"/>
      <w:r w:rsidR="00AC4A16">
        <w:t>Ikkje</w:t>
      </w:r>
      <w:proofErr w:type="spellEnd"/>
      <w:r w:rsidR="00AC4A16">
        <w:t xml:space="preserve"> normalform 2</w:t>
      </w:r>
    </w:p>
    <w:p w:rsidR="00AC4A16" w:rsidRDefault="00AC4A16">
      <w:r>
        <w:t>Alle data er atomære: Normalform 1</w:t>
      </w:r>
    </w:p>
    <w:p w:rsidR="00AC4A16" w:rsidRDefault="00AC4A16">
      <w:r>
        <w:t xml:space="preserve">Antar at fagnavna er </w:t>
      </w:r>
      <w:proofErr w:type="spellStart"/>
      <w:proofErr w:type="gramStart"/>
      <w:r>
        <w:t>eintydige</w:t>
      </w:r>
      <w:proofErr w:type="spellEnd"/>
      <w:r>
        <w:t xml:space="preserve">  -</w:t>
      </w:r>
      <w:proofErr w:type="gramEnd"/>
      <w:r>
        <w:t xml:space="preserve">&gt; 2 </w:t>
      </w:r>
      <w:proofErr w:type="spellStart"/>
      <w:r>
        <w:t>kandidatnøklar</w:t>
      </w:r>
      <w:proofErr w:type="spellEnd"/>
      <w:r>
        <w:t xml:space="preserve">  (</w:t>
      </w:r>
      <w:proofErr w:type="spellStart"/>
      <w:r>
        <w:t>studnr,fagnavn</w:t>
      </w:r>
      <w:proofErr w:type="spellEnd"/>
      <w:r>
        <w:t xml:space="preserve">) og( </w:t>
      </w:r>
      <w:proofErr w:type="spellStart"/>
      <w:r>
        <w:t>studnr,fagkode</w:t>
      </w:r>
      <w:proofErr w:type="spellEnd"/>
      <w:r>
        <w:t>)</w:t>
      </w:r>
    </w:p>
    <w:p w:rsidR="00AC4A16" w:rsidRDefault="00AC4A16">
      <w:r>
        <w:t>Ville valgt den siste som primærnøkkel.</w:t>
      </w:r>
    </w:p>
    <w:p w:rsidR="00AC4A16" w:rsidRDefault="00AC4A16"/>
    <w:p w:rsidR="00AC4A16" w:rsidRDefault="00AC4A16">
      <w:r>
        <w:t xml:space="preserve">Normaliserte </w:t>
      </w:r>
      <w:proofErr w:type="spellStart"/>
      <w:r>
        <w:t>tabellar</w:t>
      </w:r>
      <w:proofErr w:type="spellEnd"/>
    </w:p>
    <w:p w:rsidR="00AC4A16" w:rsidRDefault="00AC4A16">
      <w:r>
        <w:t>Student(</w:t>
      </w:r>
      <w:proofErr w:type="spellStart"/>
      <w:proofErr w:type="gramStart"/>
      <w:r w:rsidRPr="00AC4A16">
        <w:rPr>
          <w:u w:val="single"/>
        </w:rPr>
        <w:t>studnr</w:t>
      </w:r>
      <w:r>
        <w:t>,etternavn</w:t>
      </w:r>
      <w:proofErr w:type="gramEnd"/>
      <w:r>
        <w:t>,postnr</w:t>
      </w:r>
      <w:proofErr w:type="spellEnd"/>
      <w:r>
        <w:t>*)</w:t>
      </w:r>
    </w:p>
    <w:p w:rsidR="00AC4A16" w:rsidRDefault="00AC4A16">
      <w:r>
        <w:t>Fag(</w:t>
      </w:r>
      <w:proofErr w:type="spellStart"/>
      <w:proofErr w:type="gramStart"/>
      <w:r w:rsidRPr="00AC4A16">
        <w:rPr>
          <w:u w:val="single"/>
        </w:rPr>
        <w:t>fagkode</w:t>
      </w:r>
      <w:r>
        <w:t>,fagnavn</w:t>
      </w:r>
      <w:proofErr w:type="spellEnd"/>
      <w:proofErr w:type="gramEnd"/>
      <w:r>
        <w:t>)</w:t>
      </w:r>
    </w:p>
    <w:p w:rsidR="00AC4A16" w:rsidRDefault="00AC4A16">
      <w:r>
        <w:t>Stad</w:t>
      </w:r>
      <w:r w:rsidRPr="00AC4A16">
        <w:rPr>
          <w:u w:val="single"/>
        </w:rPr>
        <w:t>(</w:t>
      </w:r>
      <w:proofErr w:type="spellStart"/>
      <w:proofErr w:type="gramStart"/>
      <w:r w:rsidRPr="00AC4A16">
        <w:rPr>
          <w:u w:val="single"/>
        </w:rPr>
        <w:t>postnr</w:t>
      </w:r>
      <w:r>
        <w:t>,poststed</w:t>
      </w:r>
      <w:proofErr w:type="spellEnd"/>
      <w:proofErr w:type="gramEnd"/>
      <w:r>
        <w:t>)</w:t>
      </w:r>
    </w:p>
    <w:p w:rsidR="00AC4A16" w:rsidRDefault="00AC4A16">
      <w:r>
        <w:t>Fagvalg(</w:t>
      </w:r>
      <w:proofErr w:type="spellStart"/>
      <w:proofErr w:type="gramStart"/>
      <w:r w:rsidRPr="00AC4A16">
        <w:rPr>
          <w:u w:val="single"/>
        </w:rPr>
        <w:t>studnr</w:t>
      </w:r>
      <w:proofErr w:type="spellEnd"/>
      <w:r>
        <w:rPr>
          <w:u w:val="single"/>
        </w:rPr>
        <w:t>*</w:t>
      </w:r>
      <w:r w:rsidRPr="00AC4A16">
        <w:rPr>
          <w:u w:val="single"/>
        </w:rPr>
        <w:t>,fagkode</w:t>
      </w:r>
      <w:proofErr w:type="gramEnd"/>
      <w:r>
        <w:rPr>
          <w:u w:val="single"/>
        </w:rPr>
        <w:t>*</w:t>
      </w:r>
      <w:r>
        <w:t>,karakter)</w:t>
      </w:r>
    </w:p>
    <w:p w:rsidR="00AC4A16" w:rsidRDefault="00AC4A16"/>
    <w:p w:rsidR="008C0E00" w:rsidRDefault="008C0E00" w:rsidP="008C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studnr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etternavn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postnr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poststed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fagkode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fagnavn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karakter</w:t>
      </w:r>
    </w:p>
    <w:p w:rsidR="008C0E00" w:rsidRDefault="008C0E00" w:rsidP="008C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fag 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fagvalg fv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join(</w:t>
      </w:r>
      <w:r>
        <w:rPr>
          <w:rFonts w:ascii="Courier New" w:hAnsi="Courier New" w:cs="Courier New"/>
          <w:noProof/>
          <w:sz w:val="20"/>
          <w:szCs w:val="20"/>
        </w:rPr>
        <w:t xml:space="preserve">student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sta</w:t>
      </w:r>
      <w:r>
        <w:rPr>
          <w:rFonts w:ascii="Courier New" w:hAnsi="Courier New" w:cs="Courier New"/>
          <w:noProof/>
          <w:sz w:val="20"/>
          <w:szCs w:val="20"/>
        </w:rPr>
        <w:t xml:space="preserve">d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postnr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postnr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C0E00" w:rsidRDefault="008C0E00" w:rsidP="008C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studnr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studnr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fagkode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fv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fagkode</w:t>
      </w:r>
    </w:p>
    <w:p w:rsidR="00AC4A16" w:rsidRDefault="008C0E00" w:rsidP="008C0E00"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studnr</w:t>
      </w:r>
    </w:p>
    <w:p w:rsidR="00CC33EC" w:rsidRDefault="00CC33EC">
      <w:r>
        <w:br w:type="page"/>
      </w:r>
    </w:p>
    <w:p w:rsidR="00B15F7F" w:rsidRDefault="00CC33EC">
      <w:r>
        <w:rPr>
          <w:noProof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6225540</wp:posOffset>
                </wp:positionV>
                <wp:extent cx="533400" cy="552450"/>
                <wp:effectExtent l="38100" t="38100" r="57150" b="57150"/>
                <wp:wrapNone/>
                <wp:docPr id="297" name="Rett pi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52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297" o:spid="_x0000_s1026" type="#_x0000_t32" style="position:absolute;margin-left:74.65pt;margin-top:490.2pt;width:42pt;height:43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4901565</wp:posOffset>
                </wp:positionV>
                <wp:extent cx="0" cy="561975"/>
                <wp:effectExtent l="0" t="0" r="19050" b="9525"/>
                <wp:wrapNone/>
                <wp:docPr id="296" name="Rett linj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9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385.95pt" to="54.4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" strokecolor="#4579b8 [3044]"/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5037B45" wp14:editId="119CDBA3">
                <wp:simplePos x="0" y="0"/>
                <wp:positionH relativeFrom="column">
                  <wp:posOffset>43180</wp:posOffset>
                </wp:positionH>
                <wp:positionV relativeFrom="paragraph">
                  <wp:posOffset>5377815</wp:posOffset>
                </wp:positionV>
                <wp:extent cx="2266950" cy="1076325"/>
                <wp:effectExtent l="0" t="0" r="19050" b="28575"/>
                <wp:wrapNone/>
                <wp:docPr id="31" name="Rektange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1" o:spid="_x0000_s1026" style="position:absolute;margin-left:3.4pt;margin-top:423.45pt;width:178.5pt;height:84.7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34C8DD" wp14:editId="460A8753">
                <wp:simplePos x="0" y="0"/>
                <wp:positionH relativeFrom="column">
                  <wp:posOffset>2814955</wp:posOffset>
                </wp:positionH>
                <wp:positionV relativeFrom="paragraph">
                  <wp:posOffset>4901565</wp:posOffset>
                </wp:positionV>
                <wp:extent cx="0" cy="561975"/>
                <wp:effectExtent l="95250" t="0" r="57150" b="66675"/>
                <wp:wrapNone/>
                <wp:docPr id="294" name="Rett pi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294" o:spid="_x0000_s1026" type="#_x0000_t32" style="position:absolute;margin-left:221.65pt;margin-top:385.95pt;width:0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F65F1C" wp14:editId="32AB747D">
                <wp:simplePos x="0" y="0"/>
                <wp:positionH relativeFrom="column">
                  <wp:posOffset>3929380</wp:posOffset>
                </wp:positionH>
                <wp:positionV relativeFrom="paragraph">
                  <wp:posOffset>4901565</wp:posOffset>
                </wp:positionV>
                <wp:extent cx="9525" cy="561975"/>
                <wp:effectExtent l="76200" t="0" r="66675" b="66675"/>
                <wp:wrapNone/>
                <wp:docPr id="295" name="Rett pi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295" o:spid="_x0000_s1026" type="#_x0000_t32" style="position:absolute;margin-left:309.4pt;margin-top:385.95pt;width:.75pt;height:4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A0A58A" wp14:editId="0BFB9FF0">
                <wp:simplePos x="0" y="0"/>
                <wp:positionH relativeFrom="column">
                  <wp:posOffset>5186680</wp:posOffset>
                </wp:positionH>
                <wp:positionV relativeFrom="paragraph">
                  <wp:posOffset>4949190</wp:posOffset>
                </wp:positionV>
                <wp:extent cx="0" cy="514350"/>
                <wp:effectExtent l="95250" t="0" r="57150" b="57150"/>
                <wp:wrapNone/>
                <wp:docPr id="293" name="Rett pi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293" o:spid="_x0000_s1026" type="#_x0000_t32" style="position:absolute;margin-left:408.4pt;margin-top:389.7pt;width:0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376F4" wp14:editId="04675466">
                <wp:simplePos x="0" y="0"/>
                <wp:positionH relativeFrom="column">
                  <wp:posOffset>690880</wp:posOffset>
                </wp:positionH>
                <wp:positionV relativeFrom="paragraph">
                  <wp:posOffset>4901565</wp:posOffset>
                </wp:positionV>
                <wp:extent cx="4495800" cy="47625"/>
                <wp:effectExtent l="0" t="0" r="19050" b="28575"/>
                <wp:wrapNone/>
                <wp:docPr id="292" name="Rett linj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9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385.95pt" to="408.4pt,3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" strokecolor="#4579b8 [3044]"/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1D73CC" wp14:editId="03F00911">
                <wp:simplePos x="0" y="0"/>
                <wp:positionH relativeFrom="column">
                  <wp:posOffset>1433830</wp:posOffset>
                </wp:positionH>
                <wp:positionV relativeFrom="paragraph">
                  <wp:posOffset>6454140</wp:posOffset>
                </wp:positionV>
                <wp:extent cx="3457575" cy="514350"/>
                <wp:effectExtent l="38100" t="0" r="85725" b="114300"/>
                <wp:wrapNone/>
                <wp:docPr id="290" name="Vinke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514350"/>
                        </a:xfrm>
                        <a:prstGeom prst="bentConnector3">
                          <a:avLst>
                            <a:gd name="adj1" fmla="val -6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el 290" o:spid="_x0000_s1026" type="#_x0000_t34" style="position:absolute;margin-left:112.9pt;margin-top:508.2pt;width:272.2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" adj="-149" strokecolor="#4579b8 [3044]">
                <v:stroke endarrow="open"/>
              </v:shape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88E3E" wp14:editId="3995BBC9">
                <wp:simplePos x="0" y="0"/>
                <wp:positionH relativeFrom="column">
                  <wp:posOffset>3310255</wp:posOffset>
                </wp:positionH>
                <wp:positionV relativeFrom="paragraph">
                  <wp:posOffset>5911215</wp:posOffset>
                </wp:positionV>
                <wp:extent cx="209550" cy="0"/>
                <wp:effectExtent l="0" t="76200" r="19050" b="114300"/>
                <wp:wrapNone/>
                <wp:docPr id="289" name="Rett pi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289" o:spid="_x0000_s1026" type="#_x0000_t32" style="position:absolute;margin-left:260.65pt;margin-top:465.45pt;width:16.5pt;height: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1F100" wp14:editId="229764D1">
                <wp:simplePos x="0" y="0"/>
                <wp:positionH relativeFrom="column">
                  <wp:posOffset>1243329</wp:posOffset>
                </wp:positionH>
                <wp:positionV relativeFrom="paragraph">
                  <wp:posOffset>7111365</wp:posOffset>
                </wp:positionV>
                <wp:extent cx="3648075" cy="19050"/>
                <wp:effectExtent l="0" t="57150" r="28575" b="114300"/>
                <wp:wrapNone/>
                <wp:docPr id="288" name="Rett p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288" o:spid="_x0000_s1026" type="#_x0000_t32" style="position:absolute;margin-left:97.9pt;margin-top:559.95pt;width:287.25pt;height: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5320665</wp:posOffset>
                </wp:positionV>
                <wp:extent cx="1047750" cy="2466975"/>
                <wp:effectExtent l="0" t="0" r="19050" b="28575"/>
                <wp:wrapNone/>
                <wp:docPr id="30" name="Rektange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669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0" o:spid="_x0000_s1026" style="position:absolute;margin-left:15.4pt;margin-top:418.95pt;width:82.5pt;height:194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" fillcolor="white [3201]" strokecolor="#f79646 [3209]" strokeweight="2pt">
                <v:fill opacity="0"/>
              </v:rect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F06489" wp14:editId="004DBA2F">
                <wp:simplePos x="0" y="0"/>
                <wp:positionH relativeFrom="column">
                  <wp:posOffset>2405380</wp:posOffset>
                </wp:positionH>
                <wp:positionV relativeFrom="paragraph">
                  <wp:posOffset>5463540</wp:posOffset>
                </wp:positionV>
                <wp:extent cx="904875" cy="904875"/>
                <wp:effectExtent l="0" t="0" r="28575" b="285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1761D8">
                            <w:pPr>
                              <w:jc w:val="center"/>
                            </w:pPr>
                            <w:proofErr w:type="spellStart"/>
                            <w:r>
                              <w:t>postn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26" style="position:absolute;margin-left:189.4pt;margin-top:430.2pt;width:71.25pt;height:7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" fillcolor="window" strokecolor="#f79646" strokeweight="2pt">
                <v:textbox>
                  <w:txbxContent>
                    <w:p w:rsidR="00AC4A16" w:rsidRDefault="00AC4A16" w:rsidP="001761D8">
                      <w:pPr>
                        <w:jc w:val="center"/>
                      </w:pPr>
                      <w:proofErr w:type="spellStart"/>
                      <w:r>
                        <w:t>postn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23B0D" wp14:editId="09204A1A">
                <wp:simplePos x="0" y="0"/>
                <wp:positionH relativeFrom="column">
                  <wp:posOffset>4891405</wp:posOffset>
                </wp:positionH>
                <wp:positionV relativeFrom="paragraph">
                  <wp:posOffset>6635115</wp:posOffset>
                </wp:positionV>
                <wp:extent cx="904875" cy="904875"/>
                <wp:effectExtent l="0" t="0" r="28575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1761D8">
                            <w:pPr>
                              <w:jc w:val="center"/>
                            </w:pPr>
                            <w:r>
                              <w:t>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27" style="position:absolute;margin-left:385.15pt;margin-top:522.45pt;width:71.2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" fillcolor="window" strokecolor="#f79646" strokeweight="2pt">
                <v:textbox>
                  <w:txbxContent>
                    <w:p w:rsidR="00AC4A16" w:rsidRDefault="00AC4A16" w:rsidP="001761D8">
                      <w:pPr>
                        <w:jc w:val="center"/>
                      </w:pPr>
                      <w:r>
                        <w:t>kar</w:t>
                      </w:r>
                    </w:p>
                  </w:txbxContent>
                </v:textbox>
              </v:oval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C77BF9" wp14:editId="1DEBBF99">
                <wp:simplePos x="0" y="0"/>
                <wp:positionH relativeFrom="column">
                  <wp:posOffset>1310005</wp:posOffset>
                </wp:positionH>
                <wp:positionV relativeFrom="paragraph">
                  <wp:posOffset>5463540</wp:posOffset>
                </wp:positionV>
                <wp:extent cx="904875" cy="904875"/>
                <wp:effectExtent l="0" t="0" r="28575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1761D8">
                            <w:pPr>
                              <w:jc w:val="center"/>
                            </w:pPr>
                            <w:r>
                              <w:t>fagn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28" style="position:absolute;margin-left:103.15pt;margin-top:430.2pt;width:71.25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" fillcolor="window" strokecolor="#f79646" strokeweight="2pt">
                <v:textbox>
                  <w:txbxContent>
                    <w:p w:rsidR="00AC4A16" w:rsidRDefault="00AC4A16" w:rsidP="001761D8">
                      <w:pPr>
                        <w:jc w:val="center"/>
                      </w:pPr>
                      <w:r>
                        <w:t>fagn</w:t>
                      </w:r>
                    </w:p>
                  </w:txbxContent>
                </v:textbox>
              </v:oval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216A3" wp14:editId="4ECB650C">
                <wp:simplePos x="0" y="0"/>
                <wp:positionH relativeFrom="column">
                  <wp:posOffset>243205</wp:posOffset>
                </wp:positionH>
                <wp:positionV relativeFrom="paragraph">
                  <wp:posOffset>6720840</wp:posOffset>
                </wp:positionV>
                <wp:extent cx="904875" cy="904875"/>
                <wp:effectExtent l="0" t="0" r="28575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1761D8">
                            <w:pPr>
                              <w:jc w:val="center"/>
                            </w:pPr>
                            <w:proofErr w:type="spellStart"/>
                            <w:r>
                              <w:t>fagkod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3" o:spid="_x0000_s1029" style="position:absolute;margin-left:19.15pt;margin-top:529.2pt;width:71.25pt;height:7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" fillcolor="window" strokecolor="#f79646" strokeweight="2pt">
                <v:textbox>
                  <w:txbxContent>
                    <w:p w:rsidR="00AC4A16" w:rsidRDefault="00AC4A16" w:rsidP="001761D8">
                      <w:pPr>
                        <w:jc w:val="center"/>
                      </w:pPr>
                      <w:proofErr w:type="spellStart"/>
                      <w:r>
                        <w:t>fagkod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548B1" wp14:editId="1B126FDE">
                <wp:simplePos x="0" y="0"/>
                <wp:positionH relativeFrom="column">
                  <wp:posOffset>3519805</wp:posOffset>
                </wp:positionH>
                <wp:positionV relativeFrom="paragraph">
                  <wp:posOffset>5463540</wp:posOffset>
                </wp:positionV>
                <wp:extent cx="904875" cy="904875"/>
                <wp:effectExtent l="0" t="0" r="2857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1761D8">
                            <w:pPr>
                              <w:jc w:val="center"/>
                            </w:pPr>
                            <w:r>
                              <w:t>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30" style="position:absolute;margin-left:277.15pt;margin-top:430.2pt;width:71.25pt;height:7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" fillcolor="window" strokecolor="#f79646" strokeweight="2pt">
                <v:textbox>
                  <w:txbxContent>
                    <w:p w:rsidR="00AC4A16" w:rsidRDefault="00AC4A16" w:rsidP="001761D8">
                      <w:pPr>
                        <w:jc w:val="center"/>
                      </w:pPr>
                      <w:r>
                        <w:t>sted</w:t>
                      </w:r>
                    </w:p>
                  </w:txbxContent>
                </v:textbox>
              </v:oval>
            </w:pict>
          </mc:Fallback>
        </mc:AlternateContent>
      </w:r>
      <w:r w:rsidR="001761D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A48A7" wp14:editId="7BA20090">
                <wp:simplePos x="0" y="0"/>
                <wp:positionH relativeFrom="column">
                  <wp:posOffset>4796155</wp:posOffset>
                </wp:positionH>
                <wp:positionV relativeFrom="paragraph">
                  <wp:posOffset>5463540</wp:posOffset>
                </wp:positionV>
                <wp:extent cx="904875" cy="904875"/>
                <wp:effectExtent l="0" t="0" r="28575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1761D8">
                            <w:pPr>
                              <w:jc w:val="center"/>
                            </w:pPr>
                            <w:proofErr w:type="spellStart"/>
                            <w:r>
                              <w:t>enavn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31" style="position:absolute;margin-left:377.65pt;margin-top:430.2pt;width:71.25pt;height:7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" fillcolor="window" strokecolor="#f79646" strokeweight="2pt">
                <v:textbox>
                  <w:txbxContent>
                    <w:p w:rsidR="00AC4A16" w:rsidRDefault="00AC4A16" w:rsidP="001761D8">
                      <w:pPr>
                        <w:jc w:val="center"/>
                      </w:pPr>
                      <w:proofErr w:type="spellStart"/>
                      <w:r>
                        <w:t>enavn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82D7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5463540</wp:posOffset>
                </wp:positionV>
                <wp:extent cx="904875" cy="904875"/>
                <wp:effectExtent l="0" t="0" r="28575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16" w:rsidRDefault="00AC4A16" w:rsidP="00B82D7A">
                            <w:pPr>
                              <w:jc w:val="center"/>
                            </w:pPr>
                            <w:proofErr w:type="spellStart"/>
                            <w:r>
                              <w:t>studnr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32" style="position:absolute;margin-left:19.9pt;margin-top:430.2pt;width:71.2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" fillcolor="white [3201]" strokecolor="#f79646 [3209]" strokeweight="2pt">
                <v:textbox>
                  <w:txbxContent>
                    <w:p w:rsidR="00AC4A16" w:rsidRDefault="00AC4A16" w:rsidP="00B82D7A">
                      <w:pPr>
                        <w:jc w:val="center"/>
                      </w:pPr>
                      <w:proofErr w:type="spellStart"/>
                      <w:r>
                        <w:t>studnr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385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68C02" wp14:editId="7CF5EA49">
                <wp:simplePos x="0" y="0"/>
                <wp:positionH relativeFrom="column">
                  <wp:posOffset>2310130</wp:posOffset>
                </wp:positionH>
                <wp:positionV relativeFrom="paragraph">
                  <wp:posOffset>2900680</wp:posOffset>
                </wp:positionV>
                <wp:extent cx="1076325" cy="333375"/>
                <wp:effectExtent l="0" t="0" r="0" b="0"/>
                <wp:wrapNone/>
                <wp:docPr id="19" name="Tekstbok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4A16" w:rsidRDefault="00AC4A16" w:rsidP="0081385B">
                            <w:r>
                              <w:t>Delvis/Disjunkt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19" o:spid="_x0000_s1033" type="#_x0000_t202" style="position:absolute;margin-left:181.9pt;margin-top:228.4pt;width:84.75pt;height:2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" filled="f" stroked="f" strokeweight=".5pt">
                <v:textbox>
                  <w:txbxContent>
                    <w:p w:rsidR="00AC4A16" w:rsidRDefault="00AC4A16" w:rsidP="0081385B">
                      <w:r>
                        <w:t>Delvis/Disjunkt</w:t>
                      </w:r>
                    </w:p>
                  </w:txbxContent>
                </v:textbox>
              </v:shape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68C02" wp14:editId="7CF5EA49">
                <wp:simplePos x="0" y="0"/>
                <wp:positionH relativeFrom="column">
                  <wp:posOffset>1148080</wp:posOffset>
                </wp:positionH>
                <wp:positionV relativeFrom="paragraph">
                  <wp:posOffset>2919730</wp:posOffset>
                </wp:positionV>
                <wp:extent cx="695325" cy="333375"/>
                <wp:effectExtent l="0" t="0" r="0" b="0"/>
                <wp:wrapNone/>
                <wp:docPr id="18" name="Tekstbok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4A16" w:rsidRDefault="00AC4A16" w:rsidP="00AA0328">
                            <w:r>
                              <w:t xml:space="preserve">Er </w:t>
                            </w:r>
                            <w:proofErr w:type="spellStart"/>
                            <w:r>
                              <w:t>ein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18" o:spid="_x0000_s1034" type="#_x0000_t202" style="position:absolute;margin-left:90.4pt;margin-top:229.9pt;width:54.7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" filled="f" stroked="f" strokeweight=".5pt">
                <v:textbox>
                  <w:txbxContent>
                    <w:p w:rsidR="00AC4A16" w:rsidRDefault="00AC4A16" w:rsidP="00AA0328">
                      <w:r>
                        <w:t xml:space="preserve">Er </w:t>
                      </w:r>
                      <w:proofErr w:type="spellStart"/>
                      <w:r>
                        <w:t>ein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1243330</wp:posOffset>
                </wp:positionV>
                <wp:extent cx="695325" cy="333375"/>
                <wp:effectExtent l="0" t="0" r="0" b="0"/>
                <wp:wrapNone/>
                <wp:docPr id="17" name="Tekstbo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4A16" w:rsidRDefault="00AC4A16">
                            <w:r>
                              <w:t xml:space="preserve">Er </w:t>
                            </w:r>
                            <w:proofErr w:type="spellStart"/>
                            <w:r>
                              <w:t>ein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17" o:spid="_x0000_s1035" type="#_x0000_t202" style="position:absolute;margin-left:91.9pt;margin-top:97.9pt;width:54.7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" filled="f" stroked="f" strokeweight=".5pt">
                <v:textbox>
                  <w:txbxContent>
                    <w:p w:rsidR="00AC4A16" w:rsidRDefault="00AC4A16">
                      <w:r>
                        <w:t xml:space="preserve">Er </w:t>
                      </w:r>
                      <w:proofErr w:type="spellStart"/>
                      <w:r>
                        <w:t>ein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3272155</wp:posOffset>
                </wp:positionV>
                <wp:extent cx="0" cy="371475"/>
                <wp:effectExtent l="0" t="0" r="19050" b="9525"/>
                <wp:wrapNone/>
                <wp:docPr id="15" name="Rett linj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5pt,257.65pt" to="202.15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" strokecolor="#4579b8 [3044]"/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3272155</wp:posOffset>
                </wp:positionV>
                <wp:extent cx="0" cy="333375"/>
                <wp:effectExtent l="0" t="0" r="19050" b="9525"/>
                <wp:wrapNone/>
                <wp:docPr id="14" name="Rett linj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257.65pt" to="54.4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" strokecolor="#4579b8 [3044]"/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690879</wp:posOffset>
                </wp:positionH>
                <wp:positionV relativeFrom="paragraph">
                  <wp:posOffset>3272155</wp:posOffset>
                </wp:positionV>
                <wp:extent cx="1876425" cy="0"/>
                <wp:effectExtent l="0" t="0" r="9525" b="19050"/>
                <wp:wrapNone/>
                <wp:docPr id="13" name="Rett linj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257.65pt" to="202.15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" strokecolor="#4579b8 [3044]"/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85E3F3" wp14:editId="0286C3D0">
                <wp:simplePos x="0" y="0"/>
                <wp:positionH relativeFrom="column">
                  <wp:posOffset>1967230</wp:posOffset>
                </wp:positionH>
                <wp:positionV relativeFrom="paragraph">
                  <wp:posOffset>3644900</wp:posOffset>
                </wp:positionV>
                <wp:extent cx="1228725" cy="1085850"/>
                <wp:effectExtent l="0" t="0" r="28575" b="19050"/>
                <wp:wrapTopAndBottom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AA0328">
                            <w:pPr>
                              <w:jc w:val="center"/>
                            </w:pPr>
                            <w:r>
                              <w:t>Operativkadett</w:t>
                            </w:r>
                            <w:r>
                              <w:br/>
                              <w:t>---------------------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Navkarakter</w:t>
                            </w:r>
                            <w:proofErr w:type="spellEnd"/>
                          </w:p>
                          <w:p w:rsidR="00AC4A16" w:rsidRDefault="00AC4A16" w:rsidP="00AA0328">
                            <w:pPr>
                              <w:jc w:val="center"/>
                            </w:pPr>
                          </w:p>
                          <w:p w:rsidR="00AC4A16" w:rsidRDefault="00AC4A16" w:rsidP="00AA03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10" o:spid="_x0000_s1036" style="position:absolute;margin-left:154.9pt;margin-top:287pt;width:96.75pt;height:8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" fillcolor="window" strokecolor="#f79646" strokeweight="2pt">
                <v:textbox>
                  <w:txbxContent>
                    <w:p w:rsidR="00AC4A16" w:rsidRDefault="00AC4A16" w:rsidP="00AA0328">
                      <w:pPr>
                        <w:jc w:val="center"/>
                      </w:pPr>
                      <w:r>
                        <w:t>Operativkadett</w:t>
                      </w:r>
                      <w:r>
                        <w:br/>
                        <w:t>---------------------</w:t>
                      </w:r>
                      <w:r>
                        <w:br/>
                      </w:r>
                      <w:proofErr w:type="spellStart"/>
                      <w:r>
                        <w:t>Navkarakter</w:t>
                      </w:r>
                      <w:proofErr w:type="spellEnd"/>
                    </w:p>
                    <w:p w:rsidR="00AC4A16" w:rsidRDefault="00AC4A16" w:rsidP="00AA0328">
                      <w:pPr>
                        <w:jc w:val="center"/>
                      </w:pPr>
                    </w:p>
                    <w:p w:rsidR="00AC4A16" w:rsidRDefault="00AC4A16" w:rsidP="00AA0328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505DC" wp14:editId="0CCEAD8E">
                <wp:simplePos x="0" y="0"/>
                <wp:positionH relativeFrom="column">
                  <wp:posOffset>90805</wp:posOffset>
                </wp:positionH>
                <wp:positionV relativeFrom="paragraph">
                  <wp:posOffset>3606800</wp:posOffset>
                </wp:positionV>
                <wp:extent cx="1228725" cy="1085850"/>
                <wp:effectExtent l="0" t="0" r="28575" b="1905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AA0328">
                            <w:pPr>
                              <w:jc w:val="center"/>
                            </w:pPr>
                            <w:proofErr w:type="spellStart"/>
                            <w:r>
                              <w:t>EDkadett</w:t>
                            </w:r>
                            <w:proofErr w:type="spellEnd"/>
                            <w:r>
                              <w:br/>
                              <w:t>---------------------</w:t>
                            </w:r>
                            <w:r>
                              <w:br/>
                              <w:t>Elektrokarakter</w:t>
                            </w:r>
                          </w:p>
                          <w:p w:rsidR="00AC4A16" w:rsidRDefault="00AC4A16" w:rsidP="00AA0328">
                            <w:pPr>
                              <w:jc w:val="center"/>
                            </w:pPr>
                          </w:p>
                          <w:p w:rsidR="00AC4A16" w:rsidRDefault="00AC4A16" w:rsidP="00AA03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9" o:spid="_x0000_s1037" style="position:absolute;margin-left:7.15pt;margin-top:284pt;width:96.75pt;height:8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" fillcolor="window" strokecolor="#f79646" strokeweight="2pt">
                <v:textbox>
                  <w:txbxContent>
                    <w:p w:rsidR="00AC4A16" w:rsidRDefault="00AC4A16" w:rsidP="00AA0328">
                      <w:pPr>
                        <w:jc w:val="center"/>
                      </w:pPr>
                      <w:proofErr w:type="spellStart"/>
                      <w:r>
                        <w:t>EDkadett</w:t>
                      </w:r>
                      <w:proofErr w:type="spellEnd"/>
                      <w:r>
                        <w:br/>
                        <w:t>---------------------</w:t>
                      </w:r>
                      <w:r>
                        <w:br/>
                        <w:t>Elektrokarakter</w:t>
                      </w:r>
                    </w:p>
                    <w:p w:rsidR="00AC4A16" w:rsidRDefault="00AC4A16" w:rsidP="00AA0328">
                      <w:pPr>
                        <w:jc w:val="center"/>
                      </w:pPr>
                    </w:p>
                    <w:p w:rsidR="00AC4A16" w:rsidRDefault="00AC4A16" w:rsidP="00AA03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4D1E3" wp14:editId="3854DF3C">
                <wp:simplePos x="0" y="0"/>
                <wp:positionH relativeFrom="column">
                  <wp:posOffset>1100455</wp:posOffset>
                </wp:positionH>
                <wp:positionV relativeFrom="paragraph">
                  <wp:posOffset>2862580</wp:posOffset>
                </wp:positionV>
                <wp:extent cx="0" cy="409575"/>
                <wp:effectExtent l="0" t="0" r="19050" b="9525"/>
                <wp:wrapNone/>
                <wp:docPr id="12" name="Rett linj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225.4pt" to="86.65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" strokecolor="#4579b8 [3044]"/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4DEAF" wp14:editId="74DFA9E6">
                <wp:simplePos x="0" y="0"/>
                <wp:positionH relativeFrom="column">
                  <wp:posOffset>1100455</wp:posOffset>
                </wp:positionH>
                <wp:positionV relativeFrom="paragraph">
                  <wp:posOffset>1090930</wp:posOffset>
                </wp:positionV>
                <wp:extent cx="0" cy="685800"/>
                <wp:effectExtent l="0" t="0" r="19050" b="19050"/>
                <wp:wrapNone/>
                <wp:docPr id="11" name="Rett linj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85.9pt" to="86.6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" strokecolor="#4579b8 [3044]"/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DA78C" wp14:editId="6FF17E92">
                <wp:simplePos x="0" y="0"/>
                <wp:positionH relativeFrom="column">
                  <wp:posOffset>538480</wp:posOffset>
                </wp:positionH>
                <wp:positionV relativeFrom="paragraph">
                  <wp:posOffset>1776730</wp:posOffset>
                </wp:positionV>
                <wp:extent cx="1228725" cy="1085850"/>
                <wp:effectExtent l="0" t="0" r="28575" b="1905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AA0328">
                            <w:pPr>
                              <w:jc w:val="center"/>
                            </w:pPr>
                            <w:r>
                              <w:t>Kadett</w:t>
                            </w:r>
                            <w:r>
                              <w:br/>
                              <w:t>---------------------</w:t>
                            </w:r>
                            <w:r>
                              <w:br/>
                              <w:t>Engelskkarakter</w:t>
                            </w:r>
                          </w:p>
                          <w:p w:rsidR="00AC4A16" w:rsidRDefault="00AC4A16" w:rsidP="00AA0328">
                            <w:pPr>
                              <w:jc w:val="center"/>
                            </w:pPr>
                          </w:p>
                          <w:p w:rsidR="00AC4A16" w:rsidRDefault="00AC4A16" w:rsidP="00AA03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8" o:spid="_x0000_s1038" style="position:absolute;margin-left:42.4pt;margin-top:139.9pt;width:96.75pt;height:8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" fillcolor="window" strokecolor="#f79646" strokeweight="2pt">
                <v:textbox>
                  <w:txbxContent>
                    <w:p w:rsidR="00AC4A16" w:rsidRDefault="00AC4A16" w:rsidP="00AA0328">
                      <w:pPr>
                        <w:jc w:val="center"/>
                      </w:pPr>
                      <w:r>
                        <w:t>Kadett</w:t>
                      </w:r>
                      <w:r>
                        <w:br/>
                        <w:t>---------------------</w:t>
                      </w:r>
                      <w:r>
                        <w:br/>
                        <w:t>Engelskkarakter</w:t>
                      </w:r>
                    </w:p>
                    <w:p w:rsidR="00AC4A16" w:rsidRDefault="00AC4A16" w:rsidP="00AA0328">
                      <w:pPr>
                        <w:jc w:val="center"/>
                      </w:pPr>
                    </w:p>
                    <w:p w:rsidR="00AC4A16" w:rsidRDefault="00AC4A16" w:rsidP="00AA03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032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7E1AE" wp14:editId="05599200">
                <wp:simplePos x="0" y="0"/>
                <wp:positionH relativeFrom="column">
                  <wp:posOffset>1862455</wp:posOffset>
                </wp:positionH>
                <wp:positionV relativeFrom="paragraph">
                  <wp:posOffset>243205</wp:posOffset>
                </wp:positionV>
                <wp:extent cx="895350" cy="647700"/>
                <wp:effectExtent l="0" t="0" r="0" b="0"/>
                <wp:wrapNone/>
                <wp:docPr id="7" name="Tekstbo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4A16" w:rsidRDefault="00AC4A16" w:rsidP="00AA0328">
                            <w:r>
                              <w:t>Består av</w:t>
                            </w:r>
                            <w:r>
                              <w:br/>
                            </w:r>
                            <w:r>
                              <w:br/>
                              <w:t>1..*</w:t>
                            </w:r>
                          </w:p>
                          <w:p w:rsidR="00AC4A16" w:rsidRDefault="00AC4A16" w:rsidP="00AA0328"/>
                          <w:p w:rsidR="00AC4A16" w:rsidRDefault="00AC4A16" w:rsidP="00AA0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7" o:spid="_x0000_s1039" type="#_x0000_t202" style="position:absolute;margin-left:146.65pt;margin-top:19.15pt;width:70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" filled="f" stroked="f" strokeweight=".5pt">
                <v:textbox>
                  <w:txbxContent>
                    <w:p w:rsidR="00AC4A16" w:rsidRDefault="00AC4A16" w:rsidP="00AA0328">
                      <w:r>
                        <w:t>Består av</w:t>
                      </w:r>
                      <w:r>
                        <w:br/>
                      </w:r>
                      <w:r>
                        <w:br/>
                        <w:t>1..*</w:t>
                      </w:r>
                    </w:p>
                    <w:p w:rsidR="00AC4A16" w:rsidRDefault="00AC4A16" w:rsidP="00AA0328"/>
                    <w:p w:rsidR="00AC4A16" w:rsidRDefault="00AC4A16" w:rsidP="00AA0328"/>
                  </w:txbxContent>
                </v:textbox>
              </v:shape>
            </w:pict>
          </mc:Fallback>
        </mc:AlternateContent>
      </w:r>
      <w:r w:rsidR="00985287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195580</wp:posOffset>
                </wp:positionV>
                <wp:extent cx="895350" cy="647700"/>
                <wp:effectExtent l="0" t="0" r="0" b="0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16" w:rsidRDefault="00AC4A16">
                            <w:r>
                              <w:t>Høyrer til</w:t>
                            </w:r>
                            <w:r>
                              <w:br/>
                            </w:r>
                            <w:r>
                              <w:br/>
                              <w:t>1..1</w:t>
                            </w:r>
                          </w:p>
                          <w:p w:rsidR="00AC4A16" w:rsidRDefault="00AC4A16"/>
                          <w:p w:rsidR="00AC4A16" w:rsidRDefault="00AC4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6" o:spid="_x0000_s1040" type="#_x0000_t202" style="position:absolute;margin-left:252.4pt;margin-top:15.4pt;width:70.5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" filled="f" stroked="f" strokeweight=".5pt">
                <v:textbox>
                  <w:txbxContent>
                    <w:p w:rsidR="00AC4A16" w:rsidRDefault="00AC4A16">
                      <w:r>
                        <w:t>Høyrer til</w:t>
                      </w:r>
                      <w:r>
                        <w:br/>
                      </w:r>
                      <w:r>
                        <w:br/>
                        <w:t>1..1</w:t>
                      </w:r>
                    </w:p>
                    <w:p w:rsidR="00AC4A16" w:rsidRDefault="00AC4A16"/>
                    <w:p w:rsidR="00AC4A16" w:rsidRDefault="00AC4A16"/>
                  </w:txbxContent>
                </v:textbox>
              </v:shape>
            </w:pict>
          </mc:Fallback>
        </mc:AlternateContent>
      </w:r>
      <w:r w:rsidR="00985287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1729104</wp:posOffset>
                </wp:positionH>
                <wp:positionV relativeFrom="paragraph">
                  <wp:posOffset>548005</wp:posOffset>
                </wp:positionV>
                <wp:extent cx="24669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43.15pt" to="330.4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" strokecolor="#4579b8 [3044]"/>
            </w:pict>
          </mc:Fallback>
        </mc:AlternateContent>
      </w:r>
      <w:r w:rsidR="00985287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356A9" wp14:editId="631050A2">
                <wp:simplePos x="0" y="0"/>
                <wp:positionH relativeFrom="column">
                  <wp:posOffset>4196080</wp:posOffset>
                </wp:positionH>
                <wp:positionV relativeFrom="paragraph">
                  <wp:posOffset>5080</wp:posOffset>
                </wp:positionV>
                <wp:extent cx="1228725" cy="1085850"/>
                <wp:effectExtent l="0" t="0" r="28575" b="1905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4A16" w:rsidRDefault="00AC4A16" w:rsidP="00985287">
                            <w:pPr>
                              <w:jc w:val="center"/>
                            </w:pPr>
                            <w:r>
                              <w:t>Avdeling</w:t>
                            </w:r>
                            <w:r>
                              <w:br/>
                              <w:t>---------------------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Avdelingsnr</w:t>
                            </w:r>
                            <w:proofErr w:type="spellEnd"/>
                          </w:p>
                          <w:p w:rsidR="00AC4A16" w:rsidRDefault="00AC4A16" w:rsidP="00985287">
                            <w:pPr>
                              <w:jc w:val="center"/>
                            </w:pPr>
                          </w:p>
                          <w:p w:rsidR="00AC4A16" w:rsidRDefault="00AC4A16" w:rsidP="009852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3" o:spid="_x0000_s1041" style="position:absolute;margin-left:330.4pt;margin-top:.4pt;width:96.75pt;height:8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" fillcolor="window" strokecolor="#f79646" strokeweight="2pt">
                <v:textbox>
                  <w:txbxContent>
                    <w:p w:rsidR="00AC4A16" w:rsidRDefault="00AC4A16" w:rsidP="00985287">
                      <w:pPr>
                        <w:jc w:val="center"/>
                      </w:pPr>
                      <w:r>
                        <w:t>Avdeling</w:t>
                      </w:r>
                      <w:r>
                        <w:br/>
                        <w:t>---------------------</w:t>
                      </w:r>
                      <w:r>
                        <w:br/>
                      </w:r>
                      <w:proofErr w:type="spellStart"/>
                      <w:r>
                        <w:t>Avdelingsnr</w:t>
                      </w:r>
                      <w:proofErr w:type="spellEnd"/>
                    </w:p>
                    <w:p w:rsidR="00AC4A16" w:rsidRDefault="00AC4A16" w:rsidP="00985287">
                      <w:pPr>
                        <w:jc w:val="center"/>
                      </w:pPr>
                    </w:p>
                    <w:p w:rsidR="00AC4A16" w:rsidRDefault="00AC4A16" w:rsidP="009852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5287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5080</wp:posOffset>
                </wp:positionV>
                <wp:extent cx="1228725" cy="1085850"/>
                <wp:effectExtent l="0" t="0" r="2857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16" w:rsidRDefault="00AC4A16" w:rsidP="00985287">
                            <w:pPr>
                              <w:jc w:val="center"/>
                            </w:pPr>
                            <w:r>
                              <w:t>Offiser</w:t>
                            </w:r>
                            <w:r>
                              <w:br/>
                              <w:t>---------------------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Ansattnr</w:t>
                            </w:r>
                            <w:proofErr w:type="spellEnd"/>
                          </w:p>
                          <w:p w:rsidR="00AC4A16" w:rsidRDefault="00AC4A16" w:rsidP="00985287">
                            <w:pPr>
                              <w:jc w:val="center"/>
                            </w:pPr>
                          </w:p>
                          <w:p w:rsidR="00AC4A16" w:rsidRDefault="00AC4A16" w:rsidP="009852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1" o:spid="_x0000_s1042" style="position:absolute;margin-left:39.4pt;margin-top:.4pt;width:96.75pt;height:8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" fillcolor="white [3201]" strokecolor="#f79646 [3209]" strokeweight="2pt">
                <v:textbox>
                  <w:txbxContent>
                    <w:p w:rsidR="00AC4A16" w:rsidRDefault="00AC4A16" w:rsidP="00985287">
                      <w:pPr>
                        <w:jc w:val="center"/>
                      </w:pPr>
                      <w:r>
                        <w:t>Offiser</w:t>
                      </w:r>
                      <w:r>
                        <w:br/>
                        <w:t>---------------------</w:t>
                      </w:r>
                      <w:r>
                        <w:br/>
                      </w:r>
                      <w:proofErr w:type="spellStart"/>
                      <w:r>
                        <w:t>Ansattnr</w:t>
                      </w:r>
                      <w:proofErr w:type="spellEnd"/>
                    </w:p>
                    <w:p w:rsidR="00AC4A16" w:rsidRDefault="00AC4A16" w:rsidP="00985287">
                      <w:pPr>
                        <w:jc w:val="center"/>
                      </w:pPr>
                    </w:p>
                    <w:p w:rsidR="00AC4A16" w:rsidRDefault="00AC4A16" w:rsidP="009852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15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87"/>
    <w:rsid w:val="001761D8"/>
    <w:rsid w:val="003C4F17"/>
    <w:rsid w:val="004820F3"/>
    <w:rsid w:val="0081385B"/>
    <w:rsid w:val="008A7EF3"/>
    <w:rsid w:val="008C0E00"/>
    <w:rsid w:val="00985287"/>
    <w:rsid w:val="00AA0328"/>
    <w:rsid w:val="00AC4A16"/>
    <w:rsid w:val="00B15F7F"/>
    <w:rsid w:val="00B82D7A"/>
    <w:rsid w:val="00CC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5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8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85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5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8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85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D48B1F25</Template>
  <TotalTime>88</TotalTime>
  <Pages>2</Pages>
  <Words>139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Sjøkrigsskolen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Tveita, Lars Olav</dc:creator>
  <cp:lastModifiedBy>Tveita, Lars Olav</cp:lastModifiedBy>
  <cp:revision>2</cp:revision>
  <dcterms:created xsi:type="dcterms:W3CDTF">2014-05-05T10:28:00Z</dcterms:created>
  <dcterms:modified xsi:type="dcterms:W3CDTF">2014-05-05T12:27:00Z</dcterms:modified>
</cp:coreProperties>
</file>